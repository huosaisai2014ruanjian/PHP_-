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655C10" w:rsidRPr="00655C10" w:rsidRDefault="00AF31F3" w:rsidP="004F454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校园跳蚤市场</w:t>
      </w:r>
      <w:proofErr w:type="gramStart"/>
      <w:r>
        <w:rPr>
          <w:rFonts w:hint="eastAsia"/>
          <w:sz w:val="36"/>
        </w:rPr>
        <w:t>微信公众号</w:t>
      </w:r>
      <w:proofErr w:type="gramEnd"/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BC243B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195110" w:history="1">
            <w:r w:rsidRPr="00F62840">
              <w:rPr>
                <w:rStyle w:val="a8"/>
                <w:noProof/>
              </w:rPr>
              <w:t>1</w:t>
            </w:r>
            <w:r>
              <w:rPr>
                <w:noProof/>
              </w:rPr>
              <w:tab/>
            </w:r>
            <w:r w:rsidRPr="00F62840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_Toc301195110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1" w:history="1">
            <w:r w:rsidR="00BC243B" w:rsidRPr="00F62840">
              <w:rPr>
                <w:rStyle w:val="a8"/>
                <w:noProof/>
              </w:rPr>
              <w:t>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编写目的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2" w:history="1">
            <w:r w:rsidR="00BC243B" w:rsidRPr="00F62840">
              <w:rPr>
                <w:rStyle w:val="a8"/>
                <w:noProof/>
              </w:rPr>
              <w:t>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项目背景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3" w:history="1">
            <w:r w:rsidR="00BC243B" w:rsidRPr="00F62840">
              <w:rPr>
                <w:rStyle w:val="a8"/>
                <w:noProof/>
              </w:rPr>
              <w:t>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文档团队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4" w:history="1">
            <w:r w:rsidR="00BC243B" w:rsidRPr="00F62840">
              <w:rPr>
                <w:rStyle w:val="a8"/>
                <w:noProof/>
              </w:rPr>
              <w:t>1.4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项目管理团队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5" w:history="1">
            <w:r w:rsidR="00BC243B" w:rsidRPr="00F62840">
              <w:rPr>
                <w:rStyle w:val="a8"/>
                <w:noProof/>
              </w:rPr>
              <w:t>1.5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项目假设与约束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6" w:history="1">
            <w:r w:rsidR="00BC243B" w:rsidRPr="00F62840">
              <w:rPr>
                <w:rStyle w:val="a8"/>
                <w:noProof/>
              </w:rPr>
              <w:t>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项目前景与范围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7" w:history="1">
            <w:r w:rsidR="00BC243B" w:rsidRPr="00F62840">
              <w:rPr>
                <w:rStyle w:val="a8"/>
                <w:noProof/>
              </w:rPr>
              <w:t>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项目前景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18" w:history="1">
            <w:r w:rsidR="00BC243B" w:rsidRPr="00F62840">
              <w:rPr>
                <w:rStyle w:val="a8"/>
                <w:noProof/>
              </w:rPr>
              <w:t>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项目范围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19" w:history="1">
            <w:r w:rsidR="00BC243B" w:rsidRPr="00F62840">
              <w:rPr>
                <w:rStyle w:val="a8"/>
                <w:noProof/>
              </w:rPr>
              <w:t>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需求概述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_Toc301195119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0" w:history="1">
            <w:r w:rsidR="00BC243B" w:rsidRPr="00F62840">
              <w:rPr>
                <w:rStyle w:val="a8"/>
                <w:noProof/>
              </w:rPr>
              <w:t>3.1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角色</w:t>
            </w:r>
            <w:r w:rsidR="00BC243B" w:rsidRPr="00F62840">
              <w:rPr>
                <w:rStyle w:val="a8"/>
                <w:noProof/>
              </w:rPr>
              <w:t>(</w:t>
            </w:r>
            <w:r w:rsidR="00BC243B" w:rsidRPr="00F62840">
              <w:rPr>
                <w:rStyle w:val="a8"/>
                <w:rFonts w:hint="eastAsia"/>
                <w:noProof/>
              </w:rPr>
              <w:t>用户</w:t>
            </w:r>
            <w:r w:rsidR="00BC243B" w:rsidRPr="00F62840">
              <w:rPr>
                <w:rStyle w:val="a8"/>
                <w:noProof/>
              </w:rPr>
              <w:t>)</w:t>
            </w:r>
            <w:r w:rsidR="00BC243B" w:rsidRPr="00F62840">
              <w:rPr>
                <w:rStyle w:val="a8"/>
                <w:rFonts w:hint="eastAsia"/>
                <w:noProof/>
              </w:rPr>
              <w:t>分析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4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1" w:history="1">
            <w:r w:rsidR="00BC243B" w:rsidRPr="00F62840">
              <w:rPr>
                <w:rStyle w:val="a8"/>
                <w:noProof/>
              </w:rPr>
              <w:t>3.2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产品特性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2" w:history="1">
            <w:r w:rsidR="00BC243B" w:rsidRPr="00F62840">
              <w:rPr>
                <w:rStyle w:val="a8"/>
                <w:noProof/>
              </w:rPr>
              <w:t>3.3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3" w:history="1">
            <w:r w:rsidR="00BC243B" w:rsidRPr="00F62840">
              <w:rPr>
                <w:rStyle w:val="a8"/>
                <w:noProof/>
              </w:rPr>
              <w:t>3.4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权限列表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5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4" w:history="1">
            <w:r w:rsidR="00BC243B" w:rsidRPr="00F62840">
              <w:rPr>
                <w:rStyle w:val="a8"/>
                <w:noProof/>
              </w:rPr>
              <w:t>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6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25" w:history="1">
            <w:r w:rsidR="00BC243B" w:rsidRPr="00F62840">
              <w:rPr>
                <w:rStyle w:val="a8"/>
                <w:noProof/>
              </w:rPr>
              <w:t>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非功能性需求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26" w:history="1">
            <w:r w:rsidR="00BC243B" w:rsidRPr="00F62840">
              <w:rPr>
                <w:rStyle w:val="a8"/>
                <w:noProof/>
              </w:rPr>
              <w:t>5.1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指标参数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7" w:history="1">
            <w:r w:rsidR="00BC243B" w:rsidRPr="00F62840">
              <w:rPr>
                <w:rStyle w:val="a8"/>
                <w:noProof/>
              </w:rPr>
              <w:t>5.1.1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性能参数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8" w:history="1">
            <w:r w:rsidR="00BC243B" w:rsidRPr="00F62840">
              <w:rPr>
                <w:rStyle w:val="a8"/>
                <w:noProof/>
              </w:rPr>
              <w:t>5.1.2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并发用户数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29" w:history="1">
            <w:r w:rsidR="00BC243B" w:rsidRPr="00F62840">
              <w:rPr>
                <w:rStyle w:val="a8"/>
                <w:noProof/>
              </w:rPr>
              <w:t>5.1.3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数据容量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_Toc301195129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11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0" w:history="1">
            <w:r w:rsidR="00BC243B" w:rsidRPr="00F62840">
              <w:rPr>
                <w:rStyle w:val="a8"/>
                <w:noProof/>
              </w:rPr>
              <w:t>5.2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硬件服务器及网络需求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1" w:history="1">
            <w:r w:rsidR="00BC243B" w:rsidRPr="00F62840">
              <w:rPr>
                <w:rStyle w:val="a8"/>
                <w:noProof/>
              </w:rPr>
              <w:t>5.2.1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网络拓扑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2" w:history="1">
            <w:r w:rsidR="00BC243B" w:rsidRPr="00F62840">
              <w:rPr>
                <w:rStyle w:val="a8"/>
                <w:noProof/>
              </w:rPr>
              <w:t>5.2.2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软硬件环境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195133" w:history="1">
            <w:r w:rsidR="00BC243B" w:rsidRPr="00F62840">
              <w:rPr>
                <w:rStyle w:val="a8"/>
                <w:noProof/>
              </w:rPr>
              <w:t>5.2.3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网络需求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_Toc301195133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4" w:history="1">
            <w:r w:rsidR="00BC243B" w:rsidRPr="00F62840">
              <w:rPr>
                <w:rStyle w:val="a8"/>
                <w:noProof/>
                <w:lang w:eastAsia="en-US"/>
              </w:rPr>
              <w:t>5.3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扩展性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_Toc301195134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5" w:history="1">
            <w:r w:rsidR="00BC243B" w:rsidRPr="00F62840">
              <w:rPr>
                <w:rStyle w:val="a8"/>
                <w:noProof/>
                <w:lang w:eastAsia="en-US"/>
              </w:rPr>
              <w:t>5.4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安全性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_Toc301195135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6" w:history="1">
            <w:r w:rsidR="00BC243B" w:rsidRPr="00F62840">
              <w:rPr>
                <w:rStyle w:val="a8"/>
                <w:noProof/>
              </w:rPr>
              <w:t>5.5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可用性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_Toc301195136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12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7" w:history="1">
            <w:r w:rsidR="00BC243B" w:rsidRPr="00F62840">
              <w:rPr>
                <w:rStyle w:val="a8"/>
                <w:noProof/>
              </w:rPr>
              <w:t>5.6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可维护性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_Toc301195137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8" w:history="1">
            <w:r w:rsidR="00BC243B" w:rsidRPr="00F62840">
              <w:rPr>
                <w:rStyle w:val="a8"/>
                <w:noProof/>
                <w:lang w:eastAsia="en-US"/>
              </w:rPr>
              <w:t>5.7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可靠性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_Toc301195138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39" w:history="1">
            <w:r w:rsidR="00BC243B" w:rsidRPr="00F62840">
              <w:rPr>
                <w:rStyle w:val="a8"/>
                <w:noProof/>
                <w:lang w:eastAsia="en-US"/>
              </w:rPr>
              <w:t>5.8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运营培训需求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_Toc301195139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0" w:history="1">
            <w:r w:rsidR="00BC243B" w:rsidRPr="00F62840">
              <w:rPr>
                <w:rStyle w:val="a8"/>
                <w:noProof/>
              </w:rPr>
              <w:t>5.9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兼容性要求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_Toc301195140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195141" w:history="1">
            <w:r w:rsidR="00BC243B" w:rsidRPr="00F62840">
              <w:rPr>
                <w:rStyle w:val="a8"/>
                <w:noProof/>
              </w:rPr>
              <w:t>6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附录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_Toc301195141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4E76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195142" w:history="1">
            <w:r w:rsidR="00BC243B" w:rsidRPr="00F62840">
              <w:rPr>
                <w:rStyle w:val="a8"/>
                <w:noProof/>
              </w:rPr>
              <w:t>6.1</w:t>
            </w:r>
            <w:r w:rsidR="00BC243B">
              <w:rPr>
                <w:noProof/>
              </w:rPr>
              <w:tab/>
            </w:r>
            <w:r w:rsidR="00BC243B" w:rsidRPr="00F62840">
              <w:rPr>
                <w:rStyle w:val="a8"/>
                <w:rFonts w:hint="eastAsia"/>
                <w:noProof/>
              </w:rPr>
              <w:t>修改记录</w:t>
            </w:r>
            <w:r w:rsidR="00BC243B">
              <w:rPr>
                <w:noProof/>
                <w:webHidden/>
              </w:rPr>
              <w:tab/>
            </w:r>
            <w:r w:rsidR="00BC243B">
              <w:rPr>
                <w:noProof/>
                <w:webHidden/>
              </w:rPr>
              <w:fldChar w:fldCharType="begin"/>
            </w:r>
            <w:r w:rsidR="00BC243B">
              <w:rPr>
                <w:noProof/>
                <w:webHidden/>
              </w:rPr>
              <w:instrText xml:space="preserve"> PAGEREF _Toc301195142 \h </w:instrText>
            </w:r>
            <w:r w:rsidR="00BC243B">
              <w:rPr>
                <w:noProof/>
                <w:webHidden/>
              </w:rPr>
            </w:r>
            <w:r w:rsidR="00BC243B">
              <w:rPr>
                <w:noProof/>
                <w:webHidden/>
              </w:rPr>
              <w:fldChar w:fldCharType="separate"/>
            </w:r>
            <w:r w:rsidR="00BC243B">
              <w:rPr>
                <w:noProof/>
                <w:webHidden/>
              </w:rPr>
              <w:t>13</w:t>
            </w:r>
            <w:r w:rsidR="00BC243B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66308A" w:rsidRPr="0066308A" w:rsidRDefault="002F626D" w:rsidP="007E2307">
      <w:pPr>
        <w:pStyle w:val="1"/>
        <w:spacing w:line="360" w:lineRule="auto"/>
        <w:ind w:left="284" w:firstLineChars="200" w:firstLine="883"/>
        <w:rPr>
          <w:rFonts w:hint="eastAsia"/>
        </w:rPr>
      </w:pPr>
      <w:bookmarkStart w:id="1" w:name="_Toc290468289"/>
      <w:bookmarkStart w:id="2" w:name="_Toc301195110"/>
      <w:r>
        <w:rPr>
          <w:rFonts w:hint="eastAsia"/>
        </w:rPr>
        <w:lastRenderedPageBreak/>
        <w:t>概述</w:t>
      </w:r>
      <w:bookmarkEnd w:id="0"/>
      <w:bookmarkEnd w:id="1"/>
      <w:bookmarkEnd w:id="2"/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  <w:t>1.1 编写目的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本文列出了开发人员在开发时要遵循的要求和</w:t>
      </w:r>
      <w:proofErr w:type="gramStart"/>
      <w:r w:rsidR="0066308A" w:rsidRPr="007E2307">
        <w:rPr>
          <w:b w:val="0"/>
          <w:bCs w:val="0"/>
          <w:kern w:val="2"/>
          <w:sz w:val="21"/>
          <w:szCs w:val="22"/>
        </w:rPr>
        <w:t>要</w:t>
      </w:r>
      <w:proofErr w:type="gramEnd"/>
      <w:r w:rsidR="0066308A" w:rsidRPr="007E2307">
        <w:rPr>
          <w:b w:val="0"/>
          <w:bCs w:val="0"/>
          <w:kern w:val="2"/>
          <w:sz w:val="21"/>
          <w:szCs w:val="22"/>
        </w:rPr>
        <w:t>达到的目标，我们是要基于该文档开发，为在校大学生创建一个和谐友好的校园生活，创建绿色生活，可以在网站上进行诸如：电子产品，单车，游戏，书籍，运动器材，服装</w:t>
      </w:r>
      <w:bookmarkStart w:id="3" w:name="_GoBack"/>
      <w:bookmarkEnd w:id="3"/>
      <w:r w:rsidR="0066308A" w:rsidRPr="007E2307">
        <w:rPr>
          <w:b w:val="0"/>
          <w:bCs w:val="0"/>
          <w:kern w:val="2"/>
          <w:sz w:val="21"/>
          <w:szCs w:val="22"/>
        </w:rPr>
        <w:t>服饰，音乐商品等物品的交易。希望开发人员在开发时严格遵守。界面相关的约束由界面原型文档补充说明。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  <w:t>1.2 项目背景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项目名称：校园跳蚤市场</w:t>
      </w:r>
      <w:r w:rsidR="0066308A" w:rsidRPr="007E2307">
        <w:rPr>
          <w:b w:val="0"/>
          <w:bCs w:val="0"/>
          <w:kern w:val="2"/>
          <w:sz w:val="21"/>
          <w:szCs w:val="22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项目的提出方：校园跳蚤市场开发小组</w:t>
      </w:r>
      <w:r w:rsidR="0066308A" w:rsidRPr="007E2307">
        <w:rPr>
          <w:b w:val="0"/>
          <w:bCs w:val="0"/>
          <w:kern w:val="2"/>
          <w:sz w:val="21"/>
          <w:szCs w:val="22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项目目标：为在校大学生提供二手物品交易平台</w:t>
      </w:r>
      <w:r w:rsidR="0066308A" w:rsidRPr="007E2307">
        <w:rPr>
          <w:b w:val="0"/>
          <w:bCs w:val="0"/>
          <w:kern w:val="2"/>
          <w:sz w:val="21"/>
          <w:szCs w:val="22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文档团队</w:t>
      </w:r>
      <w:r w:rsidR="0066308A" w:rsidRPr="007E2307">
        <w:rPr>
          <w:b w:val="0"/>
          <w:bCs w:val="0"/>
          <w:kern w:val="2"/>
          <w:sz w:val="21"/>
          <w:szCs w:val="22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霍赛赛</w:t>
      </w:r>
      <w:r w:rsidR="0066308A" w:rsidRPr="007E2307">
        <w:rPr>
          <w:b w:val="0"/>
          <w:bCs w:val="0"/>
          <w:kern w:val="2"/>
          <w:sz w:val="21"/>
          <w:szCs w:val="22"/>
        </w:rPr>
        <w:t> </w:t>
      </w:r>
      <w:proofErr w:type="gramStart"/>
      <w:r w:rsidR="0066308A" w:rsidRPr="007E2307">
        <w:rPr>
          <w:b w:val="0"/>
          <w:bCs w:val="0"/>
          <w:kern w:val="2"/>
          <w:sz w:val="21"/>
          <w:szCs w:val="22"/>
        </w:rPr>
        <w:t>马豪珍</w:t>
      </w:r>
      <w:proofErr w:type="gramEnd"/>
      <w:r w:rsidR="0066308A" w:rsidRPr="007E2307">
        <w:rPr>
          <w:b w:val="0"/>
          <w:bCs w:val="0"/>
          <w:kern w:val="2"/>
          <w:sz w:val="21"/>
          <w:szCs w:val="22"/>
        </w:rPr>
        <w:t> </w:t>
      </w:r>
      <w:r w:rsidR="0066308A" w:rsidRPr="007E2307">
        <w:rPr>
          <w:b w:val="0"/>
          <w:bCs w:val="0"/>
          <w:kern w:val="2"/>
          <w:sz w:val="21"/>
          <w:szCs w:val="22"/>
        </w:rPr>
        <w:t>刘迪浩</w:t>
      </w:r>
      <w:r w:rsidR="0066308A" w:rsidRPr="007E2307">
        <w:rPr>
          <w:b w:val="0"/>
          <w:bCs w:val="0"/>
          <w:kern w:val="2"/>
          <w:sz w:val="21"/>
          <w:szCs w:val="22"/>
        </w:rPr>
        <w:t> </w:t>
      </w:r>
      <w:r w:rsidR="0066308A" w:rsidRPr="007E2307">
        <w:rPr>
          <w:b w:val="0"/>
          <w:bCs w:val="0"/>
          <w:kern w:val="2"/>
          <w:sz w:val="21"/>
          <w:szCs w:val="22"/>
        </w:rPr>
        <w:t>王振儒</w:t>
      </w:r>
      <w:r w:rsidR="0066308A" w:rsidRPr="007E2307">
        <w:rPr>
          <w:b w:val="0"/>
          <w:bCs w:val="0"/>
          <w:kern w:val="2"/>
          <w:sz w:val="21"/>
          <w:szCs w:val="22"/>
        </w:rPr>
        <w:t> </w:t>
      </w:r>
      <w:proofErr w:type="gramStart"/>
      <w:r w:rsidR="0066308A" w:rsidRPr="007E2307">
        <w:rPr>
          <w:b w:val="0"/>
          <w:bCs w:val="0"/>
          <w:kern w:val="2"/>
          <w:sz w:val="21"/>
          <w:szCs w:val="22"/>
        </w:rPr>
        <w:t>兰天</w:t>
      </w:r>
      <w:proofErr w:type="gramEnd"/>
      <w:r w:rsidR="0066308A" w:rsidRPr="007E2307">
        <w:rPr>
          <w:b w:val="0"/>
          <w:bCs w:val="0"/>
          <w:kern w:val="2"/>
          <w:sz w:val="21"/>
          <w:szCs w:val="22"/>
        </w:rPr>
        <w:t>旭</w:t>
      </w:r>
      <w:r w:rsidR="0066308A" w:rsidRPr="007E2307">
        <w:rPr>
          <w:b w:val="0"/>
          <w:bCs w:val="0"/>
          <w:kern w:val="2"/>
          <w:sz w:val="21"/>
          <w:szCs w:val="22"/>
        </w:rPr>
        <w:t> </w:t>
      </w:r>
      <w:r w:rsidR="0066308A" w:rsidRPr="007E2307">
        <w:rPr>
          <w:b w:val="0"/>
          <w:bCs w:val="0"/>
          <w:kern w:val="2"/>
          <w:sz w:val="21"/>
          <w:szCs w:val="22"/>
        </w:rPr>
        <w:t>周博学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  <w:t>1.3 项目管理团队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产品经理：霍赛赛</w:t>
      </w:r>
      <w:r w:rsidR="0066308A" w:rsidRPr="007E2307">
        <w:rPr>
          <w:b w:val="0"/>
          <w:bCs w:val="0"/>
          <w:kern w:val="2"/>
          <w:sz w:val="21"/>
          <w:szCs w:val="22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用户体验、测试工程师：</w:t>
      </w:r>
      <w:proofErr w:type="gramStart"/>
      <w:r w:rsidR="0066308A" w:rsidRPr="007E2307">
        <w:rPr>
          <w:b w:val="0"/>
          <w:bCs w:val="0"/>
          <w:kern w:val="2"/>
          <w:sz w:val="21"/>
          <w:szCs w:val="22"/>
        </w:rPr>
        <w:t>马豪珍</w:t>
      </w:r>
      <w:proofErr w:type="gramEnd"/>
      <w:r w:rsidR="0066308A" w:rsidRPr="007E2307">
        <w:rPr>
          <w:b w:val="0"/>
          <w:bCs w:val="0"/>
          <w:kern w:val="2"/>
          <w:sz w:val="21"/>
          <w:szCs w:val="22"/>
        </w:rPr>
        <w:t> </w:t>
      </w:r>
      <w:r w:rsidR="0066308A" w:rsidRPr="007E2307">
        <w:rPr>
          <w:b w:val="0"/>
          <w:bCs w:val="0"/>
          <w:kern w:val="2"/>
          <w:sz w:val="21"/>
          <w:szCs w:val="22"/>
        </w:rPr>
        <w:t>刘迪浩，</w:t>
      </w:r>
      <w:proofErr w:type="gramStart"/>
      <w:r w:rsidR="0066308A" w:rsidRPr="007E2307">
        <w:rPr>
          <w:b w:val="0"/>
          <w:bCs w:val="0"/>
          <w:kern w:val="2"/>
          <w:sz w:val="21"/>
          <w:szCs w:val="22"/>
        </w:rPr>
        <w:t>王振儒</w:t>
      </w:r>
      <w:proofErr w:type="gramEnd"/>
      <w:r w:rsidR="0066308A" w:rsidRPr="007E2307">
        <w:rPr>
          <w:b w:val="0"/>
          <w:bCs w:val="0"/>
          <w:kern w:val="2"/>
          <w:sz w:val="21"/>
          <w:szCs w:val="22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开发工程师：</w:t>
      </w:r>
      <w:proofErr w:type="gramStart"/>
      <w:r w:rsidR="0066308A" w:rsidRPr="007E2307">
        <w:rPr>
          <w:b w:val="0"/>
          <w:bCs w:val="0"/>
          <w:kern w:val="2"/>
          <w:sz w:val="21"/>
          <w:szCs w:val="22"/>
        </w:rPr>
        <w:t>兰天</w:t>
      </w:r>
      <w:proofErr w:type="gramEnd"/>
      <w:r w:rsidR="0066308A" w:rsidRPr="007E2307">
        <w:rPr>
          <w:b w:val="0"/>
          <w:bCs w:val="0"/>
          <w:kern w:val="2"/>
          <w:sz w:val="21"/>
          <w:szCs w:val="22"/>
        </w:rPr>
        <w:t>旭</w:t>
      </w:r>
      <w:r w:rsidR="0066308A" w:rsidRPr="007E2307">
        <w:rPr>
          <w:b w:val="0"/>
          <w:bCs w:val="0"/>
          <w:kern w:val="2"/>
          <w:sz w:val="21"/>
          <w:szCs w:val="22"/>
        </w:rPr>
        <w:t> </w:t>
      </w:r>
      <w:r w:rsidR="0066308A" w:rsidRPr="007E2307">
        <w:rPr>
          <w:b w:val="0"/>
          <w:bCs w:val="0"/>
          <w:kern w:val="2"/>
          <w:sz w:val="21"/>
          <w:szCs w:val="22"/>
        </w:rPr>
        <w:t>周博学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  <w:t>1.4 项目假设与约束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约束条件：</w:t>
      </w:r>
      <w:r w:rsidR="0066308A" w:rsidRPr="007E2307">
        <w:rPr>
          <w:b w:val="0"/>
          <w:bCs w:val="0"/>
          <w:kern w:val="2"/>
          <w:sz w:val="21"/>
          <w:szCs w:val="22"/>
        </w:rPr>
        <w:t>1.</w:t>
      </w:r>
      <w:r w:rsidR="0066308A" w:rsidRPr="007E2307">
        <w:rPr>
          <w:b w:val="0"/>
          <w:bCs w:val="0"/>
          <w:kern w:val="2"/>
          <w:sz w:val="21"/>
          <w:szCs w:val="22"/>
        </w:rPr>
        <w:t>开发人员少。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  <w:t>2.开发期限短。</w:t>
      </w:r>
      <w:r w:rsidR="0066308A" w:rsidRPr="0066308A">
        <w:rPr>
          <w:rFonts w:ascii="宋体" w:eastAsia="宋体" w:hAnsi="宋体" w:cs="宋体"/>
          <w:kern w:val="0"/>
          <w:sz w:val="24"/>
          <w:szCs w:val="24"/>
        </w:rPr>
        <w:br/>
      </w:r>
      <w:r w:rsidR="0066308A" w:rsidRPr="007E2307">
        <w:rPr>
          <w:b w:val="0"/>
          <w:bCs w:val="0"/>
          <w:kern w:val="2"/>
          <w:sz w:val="21"/>
          <w:szCs w:val="22"/>
        </w:rPr>
        <w:t>假设：已经采集过用户需求</w:t>
      </w:r>
    </w:p>
    <w:p w:rsidR="002F626D" w:rsidRDefault="002F626D" w:rsidP="002F626D">
      <w:pPr>
        <w:pStyle w:val="1"/>
      </w:pPr>
      <w:bookmarkStart w:id="4" w:name="_Toc290468056"/>
      <w:bookmarkStart w:id="5" w:name="_Toc290468295"/>
      <w:bookmarkStart w:id="6" w:name="_Toc301195116"/>
      <w:r>
        <w:rPr>
          <w:rFonts w:hint="eastAsia"/>
        </w:rPr>
        <w:t>项目前景与范围</w:t>
      </w:r>
      <w:bookmarkEnd w:id="4"/>
      <w:bookmarkEnd w:id="5"/>
      <w:bookmarkEnd w:id="6"/>
    </w:p>
    <w:p w:rsidR="00635E9E" w:rsidRDefault="00635E9E" w:rsidP="00635E9E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项目前景</w:t>
      </w:r>
    </w:p>
    <w:p w:rsidR="00635E9E" w:rsidRDefault="00635E9E" w:rsidP="007E2307">
      <w:pPr>
        <w:ind w:firstLineChars="200" w:firstLine="420"/>
      </w:pPr>
      <w:r>
        <w:rPr>
          <w:rFonts w:hint="eastAsia"/>
        </w:rPr>
        <w:t>校园跳蚤市场面向的客户群体主要是在校大学生，学生注册需要通过实名认证。学生是网络群体的主力军，大学生几乎每人都有一部智能手机，手机成为人们的必备品，大学生对网上购物或者网上售卖容易接受。</w:t>
      </w:r>
    </w:p>
    <w:p w:rsidR="00635E9E" w:rsidRDefault="00635E9E" w:rsidP="007E2307">
      <w:pPr>
        <w:ind w:firstLineChars="200" w:firstLine="420"/>
      </w:pPr>
      <w:r>
        <w:rPr>
          <w:rFonts w:hint="eastAsia"/>
        </w:rPr>
        <w:t>大学生通过使用校园跳蚤市场能够将闲置物品流动并且利用起来，将闲置的物品售卖出去，购买需要的东西，保证了商品的实用性、有效性、可靠性，发挥其真正的功能。</w:t>
      </w:r>
    </w:p>
    <w:p w:rsidR="00635E9E" w:rsidRDefault="00635E9E" w:rsidP="00635E9E"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项目范围</w:t>
      </w:r>
    </w:p>
    <w:p w:rsidR="00635E9E" w:rsidRDefault="00635E9E" w:rsidP="00635E9E">
      <w:r>
        <w:rPr>
          <w:rFonts w:hint="eastAsia"/>
        </w:rPr>
        <w:t>项目范围：</w:t>
      </w:r>
    </w:p>
    <w:p w:rsidR="00635E9E" w:rsidRDefault="00635E9E" w:rsidP="00635E9E">
      <w:r>
        <w:rPr>
          <w:rFonts w:hint="eastAsia"/>
        </w:rPr>
        <w:t xml:space="preserve">    </w:t>
      </w:r>
      <w:r>
        <w:rPr>
          <w:rFonts w:hint="eastAsia"/>
        </w:rPr>
        <w:t>项目需要完成公众号关注，用户注册，用户认证，用户登录，商品发布，用户个人中心管理，用户留言与交流等功能。</w:t>
      </w:r>
    </w:p>
    <w:p w:rsidR="00635E9E" w:rsidRDefault="00635E9E" w:rsidP="00635E9E">
      <w:r>
        <w:rPr>
          <w:rFonts w:hint="eastAsia"/>
        </w:rPr>
        <w:t>超出范围：</w:t>
      </w:r>
    </w:p>
    <w:p w:rsidR="00635E9E" w:rsidRPr="00635E9E" w:rsidRDefault="00635E9E" w:rsidP="00635E9E">
      <w:r>
        <w:rPr>
          <w:rFonts w:hint="eastAsia"/>
        </w:rPr>
        <w:t>系统不包含网上结算功能。</w:t>
      </w:r>
    </w:p>
    <w:p w:rsidR="00635E9E" w:rsidRDefault="00635E9E" w:rsidP="00635E9E">
      <w:pPr>
        <w:pStyle w:val="1"/>
      </w:pPr>
      <w:bookmarkStart w:id="7" w:name="_Toc290468059"/>
      <w:bookmarkStart w:id="8" w:name="_Toc290468298"/>
      <w:bookmarkStart w:id="9" w:name="_Toc301195119"/>
      <w:bookmarkStart w:id="10" w:name="_Toc290468064"/>
      <w:bookmarkStart w:id="11" w:name="_Toc290468303"/>
      <w:bookmarkStart w:id="12" w:name="_Toc301195124"/>
      <w:r>
        <w:rPr>
          <w:rFonts w:hint="eastAsia"/>
        </w:rPr>
        <w:t>需求概述</w:t>
      </w:r>
      <w:bookmarkEnd w:id="7"/>
      <w:bookmarkEnd w:id="8"/>
      <w:bookmarkEnd w:id="9"/>
    </w:p>
    <w:p w:rsidR="00635E9E" w:rsidRDefault="00635E9E" w:rsidP="00635E9E">
      <w:pPr>
        <w:pStyle w:val="2"/>
        <w:numPr>
          <w:ilvl w:val="0"/>
          <w:numId w:val="0"/>
        </w:numPr>
      </w:pPr>
      <w:bookmarkStart w:id="13" w:name="_Toc290468060"/>
      <w:bookmarkStart w:id="14" w:name="_Toc290468299"/>
      <w:bookmarkStart w:id="15" w:name="_Toc301195120"/>
      <w:r>
        <w:rPr>
          <w:rFonts w:hint="eastAsia"/>
        </w:rPr>
        <w:t>3</w:t>
      </w:r>
      <w:r>
        <w:t>.1</w:t>
      </w:r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13"/>
      <w:bookmarkEnd w:id="14"/>
      <w:bookmarkEnd w:id="15"/>
    </w:p>
    <w:p w:rsidR="00635E9E" w:rsidRDefault="00635E9E" w:rsidP="00635E9E">
      <w:pPr>
        <w:ind w:firstLine="420"/>
      </w:pPr>
      <w:r>
        <w:rPr>
          <w:rFonts w:hint="eastAsia"/>
        </w:rPr>
        <w:t>本软件的最终用户是有购买需求的买家、有出售需求的卖家和网站管理员。</w:t>
      </w:r>
    </w:p>
    <w:p w:rsidR="00635E9E" w:rsidRPr="00850FC9" w:rsidRDefault="00635E9E" w:rsidP="00635E9E">
      <w:pPr>
        <w:ind w:firstLine="420"/>
      </w:pPr>
      <w:r>
        <w:rPr>
          <w:rFonts w:hint="eastAsia"/>
        </w:rPr>
        <w:t>买家：在校大学生，</w:t>
      </w:r>
      <w:r w:rsidRPr="00850FC9">
        <w:rPr>
          <w:rFonts w:hint="eastAsia"/>
        </w:rPr>
        <w:t>熟练使用手机，</w:t>
      </w:r>
      <w:r>
        <w:rPr>
          <w:rFonts w:hint="eastAsia"/>
        </w:rPr>
        <w:t>需要购买需要的二手物品时使用系统。</w:t>
      </w:r>
    </w:p>
    <w:p w:rsidR="00635E9E" w:rsidRDefault="00635E9E" w:rsidP="00635E9E">
      <w:pPr>
        <w:ind w:firstLine="420"/>
      </w:pPr>
      <w:r>
        <w:rPr>
          <w:rFonts w:hint="eastAsia"/>
        </w:rPr>
        <w:t>卖家：在校大学生，</w:t>
      </w:r>
      <w:r w:rsidRPr="00850FC9">
        <w:rPr>
          <w:rFonts w:hint="eastAsia"/>
        </w:rPr>
        <w:t>熟练使用手机，</w:t>
      </w:r>
      <w:r>
        <w:rPr>
          <w:rFonts w:hint="eastAsia"/>
        </w:rPr>
        <w:t>需要出售不用的二手物品时使用系统。</w:t>
      </w:r>
    </w:p>
    <w:p w:rsidR="00635E9E" w:rsidRDefault="00635E9E" w:rsidP="00635E9E">
      <w:pPr>
        <w:ind w:firstLine="420"/>
      </w:pPr>
      <w:r>
        <w:t>管理员</w:t>
      </w:r>
      <w:r>
        <w:rPr>
          <w:rFonts w:hint="eastAsia"/>
        </w:rPr>
        <w:t>：对网站进行维护管理。</w:t>
      </w:r>
    </w:p>
    <w:p w:rsidR="00635E9E" w:rsidRPr="002A70FC" w:rsidRDefault="00635E9E" w:rsidP="00635E9E">
      <w:pPr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2F1706B6" wp14:editId="216951B4">
            <wp:extent cx="4172164" cy="17145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9E" w:rsidRPr="006747E4" w:rsidRDefault="00635E9E" w:rsidP="00635E9E"/>
    <w:p w:rsidR="00635E9E" w:rsidRDefault="00635E9E" w:rsidP="00635E9E">
      <w:pPr>
        <w:pStyle w:val="2"/>
        <w:numPr>
          <w:ilvl w:val="0"/>
          <w:numId w:val="0"/>
        </w:numPr>
        <w:ind w:left="576" w:hanging="576"/>
      </w:pPr>
      <w:bookmarkStart w:id="16" w:name="_Toc290468061"/>
      <w:bookmarkStart w:id="17" w:name="_Toc290468300"/>
      <w:bookmarkStart w:id="18" w:name="_Toc301195121"/>
      <w:r>
        <w:rPr>
          <w:rFonts w:hint="eastAsia"/>
        </w:rPr>
        <w:t>3.1</w:t>
      </w:r>
      <w:r>
        <w:rPr>
          <w:rFonts w:hint="eastAsia"/>
        </w:rPr>
        <w:t>产品特性</w:t>
      </w:r>
      <w:bookmarkEnd w:id="16"/>
      <w:bookmarkEnd w:id="17"/>
      <w:bookmarkEnd w:id="18"/>
    </w:p>
    <w:p w:rsidR="00635E9E" w:rsidRPr="00D1382D" w:rsidRDefault="00635E9E" w:rsidP="00635E9E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本项目是一个独立的软件，不予其他系统发生接触，主要实现对二手商品的买卖。</w:t>
      </w:r>
      <w:r w:rsidRPr="00094B7C">
        <w:rPr>
          <w:rFonts w:hint="eastAsia"/>
        </w:rPr>
        <w:t>详细的功能列表见</w:t>
      </w:r>
      <w:r w:rsidRPr="00094B7C">
        <w:rPr>
          <w:rFonts w:hint="eastAsia"/>
        </w:rPr>
        <w:t>3.3</w:t>
      </w:r>
      <w:r w:rsidRPr="00094B7C">
        <w:rPr>
          <w:rFonts w:hint="eastAsia"/>
        </w:rPr>
        <w:t>节，详细的需求见</w:t>
      </w:r>
      <w:r w:rsidRPr="00094B7C">
        <w:rPr>
          <w:rFonts w:hint="eastAsia"/>
        </w:rPr>
        <w:t>4.</w:t>
      </w:r>
      <w:r w:rsidRPr="00094B7C">
        <w:rPr>
          <w:rFonts w:hint="eastAsia"/>
        </w:rPr>
        <w:t>功能性需求。</w:t>
      </w:r>
    </w:p>
    <w:p w:rsidR="00635E9E" w:rsidRDefault="00635E9E" w:rsidP="00635E9E">
      <w:pPr>
        <w:pStyle w:val="2"/>
        <w:numPr>
          <w:ilvl w:val="0"/>
          <w:numId w:val="0"/>
        </w:numPr>
      </w:pPr>
      <w:bookmarkStart w:id="19" w:name="_Toc290468062"/>
      <w:bookmarkStart w:id="20" w:name="_Toc290468301"/>
      <w:bookmarkStart w:id="21" w:name="_Toc301195122"/>
      <w:r>
        <w:rPr>
          <w:rFonts w:hint="eastAsia"/>
        </w:rPr>
        <w:lastRenderedPageBreak/>
        <w:t>3.2</w:t>
      </w:r>
      <w:r>
        <w:rPr>
          <w:rFonts w:hint="eastAsia"/>
        </w:rPr>
        <w:t>功能列表</w:t>
      </w:r>
      <w:bookmarkEnd w:id="19"/>
      <w:bookmarkEnd w:id="20"/>
      <w:bookmarkEnd w:id="21"/>
    </w:p>
    <w:p w:rsidR="00635E9E" w:rsidRPr="004F7DCA" w:rsidRDefault="00635E9E" w:rsidP="00635E9E">
      <w:r>
        <w:rPr>
          <w:rFonts w:hint="eastAsia"/>
        </w:rPr>
        <w:t>用户注册登录、信息发布、导航搜索、在线问答、交易评价、网站统计、广告发布、后台管理、投诉举报</w:t>
      </w:r>
    </w:p>
    <w:p w:rsidR="00635E9E" w:rsidRDefault="00635E9E" w:rsidP="00635E9E">
      <w:pPr>
        <w:pStyle w:val="2"/>
        <w:numPr>
          <w:ilvl w:val="0"/>
          <w:numId w:val="0"/>
        </w:numPr>
        <w:ind w:left="576" w:hanging="576"/>
      </w:pPr>
      <w:bookmarkStart w:id="22" w:name="_Toc290468063"/>
      <w:bookmarkStart w:id="23" w:name="_Toc290468302"/>
      <w:bookmarkStart w:id="24" w:name="_Toc301195123"/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权限列表</w:t>
      </w:r>
      <w:bookmarkEnd w:id="22"/>
      <w:bookmarkEnd w:id="23"/>
      <w:bookmarkEnd w:id="24"/>
    </w:p>
    <w:p w:rsidR="002F626D" w:rsidRDefault="002F626D" w:rsidP="002F626D">
      <w:pPr>
        <w:pStyle w:val="1"/>
      </w:pPr>
      <w:r>
        <w:rPr>
          <w:rFonts w:hint="eastAsia"/>
        </w:rPr>
        <w:t>功能性需求</w:t>
      </w:r>
      <w:bookmarkEnd w:id="10"/>
      <w:bookmarkEnd w:id="11"/>
      <w:bookmarkEnd w:id="12"/>
    </w:p>
    <w:p w:rsidR="00635E9E" w:rsidRPr="00635E9E" w:rsidRDefault="00635E9E" w:rsidP="00635E9E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E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5525" cy="3486150"/>
            <wp:effectExtent l="0" t="0" r="0" b="0"/>
            <wp:docPr id="1" name="图片 1" descr="C:\Users\兰天旭\Documents\Tencent Files\876859214\Image\C2C\}}D40FA$P]RCK}N$3J_]9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兰天旭\Documents\Tencent Files\876859214\Image\C2C\}}D40FA$P]RCK}N$3J_]9F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C63" w:rsidRPr="00F8242C" w:rsidRDefault="00191C63" w:rsidP="001F1943">
      <w:pPr>
        <w:rPr>
          <w:i/>
          <w:color w:val="548DD4" w:themeColor="text2" w:themeTint="99"/>
        </w:rPr>
      </w:pPr>
    </w:p>
    <w:p w:rsidR="001F1943" w:rsidRDefault="001F1943" w:rsidP="001F1943">
      <w:r>
        <w:rPr>
          <w:rFonts w:hint="eastAsia"/>
        </w:rPr>
        <w:t>用例名：</w:t>
      </w:r>
    </w:p>
    <w:p w:rsidR="001F1943" w:rsidRDefault="001353A0" w:rsidP="001F1943">
      <w:pPr>
        <w:ind w:leftChars="200" w:left="420"/>
      </w:pPr>
      <w:r>
        <w:rPr>
          <w:rFonts w:hint="eastAsia"/>
        </w:rPr>
        <w:t>注册物品信息</w:t>
      </w:r>
      <w:r w:rsidR="001F1943">
        <w:rPr>
          <w:rFonts w:hint="eastAsia"/>
        </w:rPr>
        <w:t>：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卖家</w:t>
      </w:r>
      <w:r w:rsidR="001F1943" w:rsidRPr="00461628">
        <w:rPr>
          <w:rFonts w:hint="eastAsia"/>
        </w:rPr>
        <w:t>：</w:t>
      </w:r>
      <w:r w:rsidR="001F1943">
        <w:rPr>
          <w:rFonts w:hint="eastAsia"/>
        </w:rPr>
        <w:t>方便、快捷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前置条件：</w:t>
      </w:r>
      <w:r w:rsidR="001353A0">
        <w:rPr>
          <w:rFonts w:hint="eastAsia"/>
        </w:rPr>
        <w:t>卖家</w:t>
      </w:r>
      <w:r w:rsidRPr="00461628">
        <w:rPr>
          <w:rFonts w:hint="eastAsia"/>
        </w:rPr>
        <w:t>成功登录系统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卖家选择发布新物品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系统提示填写物品</w:t>
      </w:r>
      <w:r w:rsidR="001F1943" w:rsidRPr="00461628">
        <w:rPr>
          <w:rFonts w:hint="eastAsia"/>
        </w:rPr>
        <w:t>信息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lastRenderedPageBreak/>
        <w:t>卖家填写物品</w:t>
      </w:r>
      <w:r w:rsidR="001F1943" w:rsidRPr="00461628">
        <w:rPr>
          <w:rFonts w:hint="eastAsia"/>
        </w:rPr>
        <w:t>信息并提交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系统保存</w:t>
      </w:r>
      <w:r w:rsidR="001353A0">
        <w:rPr>
          <w:rFonts w:hint="eastAsia"/>
        </w:rPr>
        <w:t>物品</w:t>
      </w:r>
      <w:r w:rsidRPr="00461628">
        <w:rPr>
          <w:rFonts w:hint="eastAsia"/>
        </w:rPr>
        <w:t>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买家</w:t>
      </w:r>
      <w:r w:rsidR="001F1943" w:rsidRPr="00461628">
        <w:rPr>
          <w:rFonts w:hint="eastAsia"/>
        </w:rPr>
        <w:t>填写的客房信息不符合规则，系统提示重新填写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后置条件：</w:t>
      </w:r>
      <w:r w:rsidR="001353A0">
        <w:rPr>
          <w:rFonts w:hint="eastAsia"/>
        </w:rPr>
        <w:t>买家查看物品信息可以看到新发布物品</w:t>
      </w:r>
      <w:r w:rsidRPr="00461628">
        <w:rPr>
          <w:rFonts w:hint="eastAsia"/>
        </w:rPr>
        <w:t>信息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1353A0" w:rsidP="001F1943">
      <w:pPr>
        <w:ind w:leftChars="200" w:left="420"/>
      </w:pPr>
      <w:r>
        <w:rPr>
          <w:rFonts w:hint="eastAsia"/>
        </w:rPr>
        <w:t>发布信息</w:t>
      </w:r>
      <w:r w:rsidR="001F1943">
        <w:rPr>
          <w:rFonts w:hint="eastAsia"/>
        </w:rPr>
        <w:t>：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</w:t>
      </w:r>
      <w:r w:rsidRPr="00461628">
        <w:t>: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卖家</w:t>
      </w:r>
      <w:r w:rsidR="001F1943" w:rsidRPr="00461628">
        <w:rPr>
          <w:rFonts w:hint="eastAsia"/>
        </w:rPr>
        <w:t>：</w:t>
      </w:r>
      <w:r w:rsidR="001F1943">
        <w:rPr>
          <w:rFonts w:hint="eastAsia"/>
        </w:rPr>
        <w:t>方便、快捷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卖家发布物品信息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1353A0" w:rsidP="001F1943">
      <w:pPr>
        <w:ind w:firstLine="420"/>
      </w:pPr>
      <w:r>
        <w:rPr>
          <w:rFonts w:hint="eastAsia"/>
        </w:rPr>
        <w:t>查看物品</w:t>
      </w:r>
      <w:r w:rsidR="001F1943">
        <w:rPr>
          <w:rFonts w:hint="eastAsia"/>
        </w:rPr>
        <w:t>信息：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买家</w:t>
      </w:r>
      <w:r w:rsidR="001F1943" w:rsidRPr="00461628">
        <w:rPr>
          <w:rFonts w:hint="eastAsia"/>
        </w:rPr>
        <w:t>：</w:t>
      </w:r>
      <w:r w:rsidR="001F1943">
        <w:rPr>
          <w:rFonts w:hint="eastAsia"/>
        </w:rPr>
        <w:t>方便、快捷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前置条件：买家</w:t>
      </w:r>
      <w:r w:rsidR="001F1943" w:rsidRPr="00461628">
        <w:rPr>
          <w:rFonts w:hint="eastAsia"/>
        </w:rPr>
        <w:t>搜索到符合条件的旅馆信息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买家选择某物品</w:t>
      </w:r>
      <w:r w:rsidR="001F1943" w:rsidRPr="00461628">
        <w:rPr>
          <w:rFonts w:hint="eastAsia"/>
        </w:rPr>
        <w:t>进行查看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系统展示物品</w:t>
      </w:r>
      <w:r w:rsidR="001F1943" w:rsidRPr="00461628">
        <w:rPr>
          <w:rFonts w:hint="eastAsia"/>
        </w:rPr>
        <w:t>的详细信息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买家选择自己中意的物品</w:t>
      </w:r>
      <w:r w:rsidR="001F1943" w:rsidRPr="00461628">
        <w:rPr>
          <w:rFonts w:hint="eastAsia"/>
        </w:rPr>
        <w:t>查看</w:t>
      </w:r>
    </w:p>
    <w:p w:rsidR="001F1943" w:rsidRPr="00461628" w:rsidRDefault="001353A0" w:rsidP="001F1943">
      <w:pPr>
        <w:ind w:leftChars="200" w:left="420" w:firstLine="420"/>
      </w:pPr>
      <w:r>
        <w:rPr>
          <w:rFonts w:hint="eastAsia"/>
        </w:rPr>
        <w:t>系统展示买家具体的价格，卖家信息</w:t>
      </w:r>
      <w:r w:rsidR="001F1943" w:rsidRPr="00461628">
        <w:rPr>
          <w:rFonts w:hint="eastAsia"/>
        </w:rPr>
        <w:t>等信息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1F1943" w:rsidRDefault="001F1943" w:rsidP="001F1943">
      <w:pPr>
        <w:ind w:leftChars="200" w:left="420" w:firstLine="420"/>
      </w:pPr>
      <w:r w:rsidRPr="00461628">
        <w:rPr>
          <w:rFonts w:hint="eastAsia"/>
        </w:rP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Pr="0086041A" w:rsidRDefault="001353A0" w:rsidP="001F1943">
      <w:pPr>
        <w:ind w:firstLine="420"/>
      </w:pPr>
      <w:r>
        <w:rPr>
          <w:rFonts w:hint="eastAsia"/>
        </w:rPr>
        <w:t>搜索信息</w:t>
      </w:r>
      <w:r w:rsidR="001F1943" w:rsidRPr="0086041A">
        <w:rPr>
          <w:rFonts w:hint="eastAsia"/>
        </w:rPr>
        <w:t>：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干系人利益：</w:t>
      </w:r>
    </w:p>
    <w:p w:rsidR="001F1943" w:rsidRPr="0086041A" w:rsidRDefault="001353A0" w:rsidP="001F1943">
      <w:pPr>
        <w:ind w:leftChars="200" w:left="420" w:firstLine="420"/>
      </w:pPr>
      <w:r>
        <w:rPr>
          <w:rFonts w:hint="eastAsia"/>
        </w:rPr>
        <w:t>买家</w:t>
      </w:r>
      <w:r w:rsidR="001F1943" w:rsidRPr="0086041A">
        <w:rPr>
          <w:rFonts w:hint="eastAsia"/>
        </w:rPr>
        <w:t>：准确、快捷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前置条件：</w:t>
      </w:r>
      <w:r w:rsidR="001353A0">
        <w:rPr>
          <w:rFonts w:hint="eastAsia"/>
        </w:rPr>
        <w:t>买家</w:t>
      </w:r>
      <w:r w:rsidRPr="0086041A">
        <w:rPr>
          <w:rFonts w:hint="eastAsia"/>
        </w:rPr>
        <w:t>成功登录系统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基本流程：</w:t>
      </w:r>
    </w:p>
    <w:p w:rsidR="001F1943" w:rsidRDefault="001353A0" w:rsidP="001F1943">
      <w:pPr>
        <w:ind w:leftChars="200" w:left="420" w:firstLine="420"/>
      </w:pPr>
      <w:r>
        <w:rPr>
          <w:rFonts w:hint="eastAsia"/>
        </w:rPr>
        <w:lastRenderedPageBreak/>
        <w:t>买家输入所需物品名称进行搜索</w:t>
      </w:r>
    </w:p>
    <w:p w:rsidR="001353A0" w:rsidRPr="0086041A" w:rsidRDefault="001353A0" w:rsidP="001F1943">
      <w:pPr>
        <w:ind w:leftChars="200" w:left="420" w:firstLine="420"/>
      </w:pPr>
      <w:r>
        <w:t>搜索后显示物品信息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扩展流程：</w:t>
      </w:r>
    </w:p>
    <w:p w:rsidR="001F1943" w:rsidRDefault="001353A0" w:rsidP="001F1943">
      <w:pPr>
        <w:ind w:leftChars="200" w:left="420" w:firstLine="420"/>
        <w:rPr>
          <w:rFonts w:ascii="Arial" w:hAnsi="Arial" w:cs="Arial"/>
          <w:kern w:val="0"/>
          <w:sz w:val="18"/>
          <w:szCs w:val="18"/>
        </w:rPr>
      </w:pPr>
      <w:r>
        <w:rPr>
          <w:rFonts w:hint="eastAsia"/>
        </w:rP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Default="001353A0" w:rsidP="001F1943">
      <w:pPr>
        <w:ind w:firstLine="420"/>
        <w:jc w:val="left"/>
      </w:pPr>
      <w:r>
        <w:rPr>
          <w:rFonts w:hint="eastAsia"/>
        </w:rPr>
        <w:t>购买物品</w:t>
      </w:r>
      <w:r w:rsidR="001F1943">
        <w:rPr>
          <w:rFonts w:hint="eastAsia"/>
        </w:rPr>
        <w:t>：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干系人利益：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旅客：</w:t>
      </w:r>
    </w:p>
    <w:p w:rsidR="001353A0" w:rsidRDefault="001F1943" w:rsidP="001F1943">
      <w:pPr>
        <w:ind w:leftChars="200" w:left="420" w:firstLine="420"/>
      </w:pPr>
      <w:r w:rsidRPr="0086041A">
        <w:rPr>
          <w:rFonts w:hint="eastAsia"/>
        </w:rPr>
        <w:t>前置条件：</w:t>
      </w:r>
      <w:r w:rsidR="001353A0">
        <w:rPr>
          <w:rFonts w:hint="eastAsia"/>
        </w:rPr>
        <w:t>买家已登录系统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基本流程：</w:t>
      </w:r>
    </w:p>
    <w:p w:rsidR="001353A0" w:rsidRDefault="001353A0" w:rsidP="001F1943">
      <w:pPr>
        <w:ind w:leftChars="200" w:left="420" w:firstLine="420"/>
      </w:pPr>
      <w:r>
        <w:t>买家查看卖家信息</w:t>
      </w:r>
    </w:p>
    <w:p w:rsidR="001353A0" w:rsidRDefault="001353A0" w:rsidP="001F1943">
      <w:pPr>
        <w:ind w:leftChars="200" w:left="420" w:firstLine="420"/>
      </w:pPr>
      <w:r>
        <w:t>与卖家留言交流或者在线交流</w:t>
      </w:r>
    </w:p>
    <w:p w:rsidR="001353A0" w:rsidRDefault="001353A0" w:rsidP="001F1943">
      <w:pPr>
        <w:ind w:leftChars="200" w:left="420" w:firstLine="420"/>
      </w:pPr>
      <w:r>
        <w:t>线下交易</w:t>
      </w:r>
    </w:p>
    <w:p w:rsidR="001F1943" w:rsidRPr="0086041A" w:rsidRDefault="001353A0" w:rsidP="001F1943">
      <w:pPr>
        <w:ind w:leftChars="200" w:left="420" w:firstLine="420"/>
      </w:pPr>
      <w:r>
        <w:rPr>
          <w:rFonts w:hint="eastAsia"/>
        </w:rPr>
        <w:t>买家</w:t>
      </w:r>
      <w:r w:rsidR="001F1943" w:rsidRPr="0086041A">
        <w:rPr>
          <w:rFonts w:hint="eastAsia"/>
        </w:rPr>
        <w:t>确认系统声明</w:t>
      </w:r>
    </w:p>
    <w:p w:rsidR="001F1943" w:rsidRPr="0086041A" w:rsidRDefault="001F1943" w:rsidP="001A03B3">
      <w:pPr>
        <w:ind w:firstLineChars="400" w:firstLine="840"/>
      </w:pPr>
      <w:r w:rsidRPr="0086041A">
        <w:rPr>
          <w:rFonts w:hint="eastAsia"/>
        </w:rPr>
        <w:t>扩展流程：</w:t>
      </w:r>
      <w:r w:rsidR="001A03B3">
        <w:rPr>
          <w:rFonts w:hint="eastAsia"/>
        </w:rP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Pr="000B3D19" w:rsidRDefault="001A03B3" w:rsidP="001F1943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收藏物品</w:t>
      </w:r>
      <w:r w:rsidR="001F1943" w:rsidRPr="000B3D19">
        <w:rPr>
          <w:rFonts w:hint="eastAsia"/>
        </w:rPr>
        <w:t>：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干系人利益：</w:t>
      </w:r>
    </w:p>
    <w:p w:rsidR="001F1943" w:rsidRPr="0086041A" w:rsidRDefault="001A03B3" w:rsidP="001F1943">
      <w:pPr>
        <w:ind w:leftChars="200" w:left="420" w:firstLine="420"/>
      </w:pPr>
      <w:r>
        <w:rPr>
          <w:rFonts w:hint="eastAsia"/>
        </w:rPr>
        <w:t>买家</w:t>
      </w:r>
      <w:r w:rsidR="001F1943" w:rsidRPr="0086041A">
        <w:rPr>
          <w:rFonts w:hint="eastAsia"/>
        </w:rPr>
        <w:t>：</w:t>
      </w:r>
      <w:r w:rsidR="001F1943">
        <w:rPr>
          <w:rFonts w:hint="eastAsia"/>
        </w:rPr>
        <w:t>方便、快捷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前置条件：</w:t>
      </w:r>
      <w:r w:rsidR="001A03B3">
        <w:rPr>
          <w:rFonts w:hint="eastAsia"/>
        </w:rPr>
        <w:t>买家查看物品</w:t>
      </w:r>
      <w:r w:rsidRPr="0086041A">
        <w:rPr>
          <w:rFonts w:hint="eastAsia"/>
        </w:rPr>
        <w:t>信息后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基本流程：</w:t>
      </w:r>
    </w:p>
    <w:p w:rsidR="001F1943" w:rsidRDefault="001A03B3" w:rsidP="001F1943">
      <w:pPr>
        <w:ind w:leftChars="200" w:left="420" w:firstLine="420"/>
      </w:pPr>
      <w:r>
        <w:rPr>
          <w:rFonts w:hint="eastAsia"/>
        </w:rPr>
        <w:t>买家选择物品</w:t>
      </w:r>
    </w:p>
    <w:p w:rsidR="001A03B3" w:rsidRPr="0086041A" w:rsidRDefault="001A03B3" w:rsidP="001F1943">
      <w:pPr>
        <w:ind w:leftChars="200" w:left="420" w:firstLine="420"/>
      </w:pPr>
      <w:r>
        <w:t>点击收藏按钮进行收藏</w:t>
      </w:r>
    </w:p>
    <w:p w:rsidR="001F1943" w:rsidRPr="0086041A" w:rsidRDefault="001F1943" w:rsidP="001F1943">
      <w:pPr>
        <w:ind w:leftChars="200" w:left="420" w:firstLine="420"/>
      </w:pPr>
      <w:r w:rsidRPr="0086041A">
        <w:rPr>
          <w:rFonts w:hint="eastAsia"/>
        </w:rPr>
        <w:t>系统返回给</w:t>
      </w:r>
      <w:r w:rsidR="001A03B3">
        <w:rPr>
          <w:rFonts w:hint="eastAsia"/>
        </w:rPr>
        <w:t>买家收藏</w:t>
      </w:r>
      <w:r w:rsidRPr="0086041A">
        <w:rPr>
          <w:rFonts w:hint="eastAsia"/>
        </w:rPr>
        <w:t>成功的信息</w:t>
      </w:r>
    </w:p>
    <w:p w:rsidR="001A03B3" w:rsidRDefault="001A03B3" w:rsidP="001A03B3">
      <w:pPr>
        <w:ind w:leftChars="200" w:left="420" w:firstLine="420"/>
      </w:pPr>
      <w:r>
        <w:rPr>
          <w:rFonts w:hint="eastAsia"/>
        </w:rPr>
        <w:t>扩展流程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1F1943" w:rsidRDefault="001F1943" w:rsidP="001F1943">
      <w:r>
        <w:rPr>
          <w:rFonts w:hint="eastAsia"/>
        </w:rPr>
        <w:t>用例名：</w:t>
      </w:r>
    </w:p>
    <w:p w:rsidR="001F1943" w:rsidRPr="000B3D19" w:rsidRDefault="001A03B3" w:rsidP="001F1943">
      <w:pPr>
        <w:ind w:firstLine="420"/>
      </w:pPr>
      <w:r>
        <w:rPr>
          <w:rFonts w:hint="eastAsia"/>
        </w:rPr>
        <w:t>留言</w:t>
      </w:r>
      <w:r w:rsidR="001F1943" w:rsidRPr="000B3D19">
        <w:rPr>
          <w:rFonts w:hint="eastAsia"/>
        </w:rPr>
        <w:t>：</w:t>
      </w:r>
    </w:p>
    <w:p w:rsidR="001F1943" w:rsidRPr="000B3D19" w:rsidRDefault="001F1943" w:rsidP="001F1943">
      <w:pPr>
        <w:ind w:leftChars="200" w:left="420" w:firstLine="420"/>
      </w:pPr>
      <w:r w:rsidRPr="000B3D19">
        <w:rPr>
          <w:rFonts w:hint="eastAsia"/>
        </w:rPr>
        <w:t>干系人利益：</w:t>
      </w:r>
    </w:p>
    <w:p w:rsidR="001F1943" w:rsidRPr="000B3D19" w:rsidRDefault="001A03B3" w:rsidP="001F1943">
      <w:pPr>
        <w:ind w:leftChars="200" w:left="420" w:firstLine="420"/>
      </w:pPr>
      <w:r>
        <w:rPr>
          <w:rFonts w:hint="eastAsia"/>
        </w:rPr>
        <w:t>买家：与卖家交流或者评价交易</w:t>
      </w:r>
    </w:p>
    <w:p w:rsidR="001F1943" w:rsidRPr="000B3D19" w:rsidRDefault="001A03B3" w:rsidP="001F1943">
      <w:pPr>
        <w:ind w:leftChars="200" w:left="420" w:firstLine="420"/>
      </w:pPr>
      <w:r>
        <w:rPr>
          <w:rFonts w:hint="eastAsia"/>
        </w:rPr>
        <w:t>买家</w:t>
      </w:r>
      <w:r w:rsidR="001F1943" w:rsidRPr="000B3D19">
        <w:rPr>
          <w:rFonts w:hint="eastAsia"/>
        </w:rPr>
        <w:t>：方便、快捷</w:t>
      </w:r>
    </w:p>
    <w:p w:rsidR="001F1943" w:rsidRPr="000B3D19" w:rsidRDefault="001F1943" w:rsidP="001F1943">
      <w:pPr>
        <w:ind w:leftChars="200" w:left="420" w:firstLine="420"/>
      </w:pPr>
      <w:r w:rsidRPr="000B3D19">
        <w:rPr>
          <w:rFonts w:hint="eastAsia"/>
        </w:rPr>
        <w:lastRenderedPageBreak/>
        <w:t>前置条件：</w:t>
      </w:r>
      <w:r w:rsidR="001A03B3">
        <w:rPr>
          <w:rFonts w:hint="eastAsia"/>
        </w:rPr>
        <w:t>买家</w:t>
      </w:r>
      <w:r w:rsidRPr="000B3D19">
        <w:rPr>
          <w:rFonts w:hint="eastAsia"/>
        </w:rPr>
        <w:t>成功登录系统</w:t>
      </w:r>
    </w:p>
    <w:p w:rsidR="001F1943" w:rsidRPr="000B3D19" w:rsidRDefault="001F1943" w:rsidP="001F1943">
      <w:pPr>
        <w:ind w:leftChars="200" w:left="420" w:firstLine="420"/>
      </w:pPr>
      <w:r w:rsidRPr="000B3D19">
        <w:rPr>
          <w:rFonts w:hint="eastAsia"/>
        </w:rPr>
        <w:t>基本路径：</w:t>
      </w:r>
    </w:p>
    <w:p w:rsidR="001A03B3" w:rsidRDefault="001A03B3" w:rsidP="009E6649">
      <w:r>
        <w:rPr>
          <w:rFonts w:hint="eastAsia"/>
        </w:rPr>
        <w:t xml:space="preserve">        </w:t>
      </w:r>
      <w:r>
        <w:rPr>
          <w:rFonts w:hint="eastAsia"/>
        </w:rPr>
        <w:t>买家通过留言按钮在商品留言界面进行留言</w:t>
      </w:r>
    </w:p>
    <w:p w:rsidR="009E6649" w:rsidRPr="009E6649" w:rsidRDefault="009E6649" w:rsidP="009E6649">
      <w:r w:rsidRPr="009E6649">
        <w:rPr>
          <w:rFonts w:hint="eastAsia"/>
        </w:rPr>
        <w:t>用例名：</w:t>
      </w:r>
    </w:p>
    <w:p w:rsidR="009E6649" w:rsidRPr="009E6649" w:rsidRDefault="001A03B3" w:rsidP="009E6649">
      <w:pPr>
        <w:ind w:leftChars="200" w:left="420"/>
      </w:pPr>
      <w:r>
        <w:rPr>
          <w:rFonts w:hint="eastAsia"/>
        </w:rPr>
        <w:t>在线沟通交流</w:t>
      </w:r>
      <w:r w:rsidR="009E6649" w:rsidRPr="009E6649">
        <w:rPr>
          <w:rFonts w:hint="eastAsia"/>
        </w:rPr>
        <w:t>：</w:t>
      </w:r>
    </w:p>
    <w:p w:rsidR="009E6649" w:rsidRPr="009E6649" w:rsidRDefault="009E6649" w:rsidP="009E6649">
      <w:pPr>
        <w:ind w:leftChars="400" w:left="840"/>
      </w:pPr>
      <w:r w:rsidRPr="009E6649">
        <w:rPr>
          <w:rFonts w:hint="eastAsia"/>
        </w:rPr>
        <w:t>干系人利益：</w:t>
      </w:r>
    </w:p>
    <w:p w:rsidR="009E6649" w:rsidRDefault="001A03B3" w:rsidP="009E6649">
      <w:pPr>
        <w:ind w:leftChars="400" w:left="840"/>
      </w:pPr>
      <w:r>
        <w:rPr>
          <w:rFonts w:hint="eastAsia"/>
        </w:rPr>
        <w:t>买家</w:t>
      </w:r>
      <w:r w:rsidR="009E6649" w:rsidRPr="009E6649">
        <w:rPr>
          <w:rFonts w:hint="eastAsia"/>
        </w:rPr>
        <w:t>：</w:t>
      </w:r>
      <w:r>
        <w:rPr>
          <w:rFonts w:hint="eastAsia"/>
        </w:rPr>
        <w:t>方便，快捷</w:t>
      </w:r>
    </w:p>
    <w:p w:rsidR="001A03B3" w:rsidRPr="009E6649" w:rsidRDefault="001A03B3" w:rsidP="009E6649">
      <w:pPr>
        <w:ind w:leftChars="400" w:left="840"/>
      </w:pPr>
      <w:r>
        <w:t>卖家</w:t>
      </w:r>
      <w:r>
        <w:rPr>
          <w:rFonts w:hint="eastAsia"/>
        </w:rPr>
        <w:t>：方便，快捷</w:t>
      </w:r>
    </w:p>
    <w:p w:rsidR="009E6649" w:rsidRPr="009E6649" w:rsidRDefault="009E6649" w:rsidP="009E6649">
      <w:pPr>
        <w:ind w:leftChars="400" w:left="840"/>
      </w:pPr>
      <w:r w:rsidRPr="009E6649">
        <w:rPr>
          <w:rFonts w:hint="eastAsia"/>
        </w:rPr>
        <w:t>前置条件：</w:t>
      </w:r>
      <w:r w:rsidR="001A03B3">
        <w:rPr>
          <w:rFonts w:hint="eastAsia"/>
        </w:rPr>
        <w:t>买家卖家</w:t>
      </w:r>
      <w:r w:rsidRPr="009E6649">
        <w:rPr>
          <w:rFonts w:hint="eastAsia"/>
        </w:rPr>
        <w:t>成功登录系统</w:t>
      </w:r>
    </w:p>
    <w:p w:rsidR="009E6649" w:rsidRPr="009E6649" w:rsidRDefault="009E6649" w:rsidP="009E6649">
      <w:pPr>
        <w:ind w:leftChars="400" w:left="840"/>
      </w:pPr>
      <w:r w:rsidRPr="009E6649">
        <w:rPr>
          <w:rFonts w:hint="eastAsia"/>
        </w:rPr>
        <w:t>基本流程：</w:t>
      </w:r>
    </w:p>
    <w:p w:rsidR="009E6649" w:rsidRPr="009E6649" w:rsidRDefault="001A03B3" w:rsidP="009E6649">
      <w:pPr>
        <w:ind w:leftChars="400" w:left="840"/>
      </w:pPr>
      <w:r>
        <w:rPr>
          <w:rFonts w:hint="eastAsia"/>
        </w:rPr>
        <w:t>买家卖家通过在线交流窗口进行交流</w:t>
      </w:r>
    </w:p>
    <w:p w:rsidR="009E6649" w:rsidRPr="00702C0E" w:rsidRDefault="009E6649" w:rsidP="009E6649">
      <w:pPr>
        <w:rPr>
          <w:rFonts w:ascii="Times New Roman" w:hAnsi="Times New Roman" w:cs="Times New Roman"/>
          <w:szCs w:val="24"/>
        </w:rPr>
      </w:pPr>
      <w:r w:rsidRPr="00702C0E">
        <w:rPr>
          <w:rFonts w:ascii="Times New Roman" w:hAnsi="Times New Roman" w:cs="Times New Roman" w:hint="eastAsia"/>
          <w:szCs w:val="24"/>
        </w:rPr>
        <w:t>用例名：</w:t>
      </w:r>
    </w:p>
    <w:p w:rsidR="009E6649" w:rsidRPr="00702C0E" w:rsidRDefault="001A03B3" w:rsidP="009E6649">
      <w:pPr>
        <w:ind w:leftChars="200" w:left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浏览次数</w:t>
      </w:r>
      <w:r w:rsidR="009E6649">
        <w:rPr>
          <w:rFonts w:hint="eastAsia"/>
        </w:rPr>
        <w:t>：</w:t>
      </w:r>
    </w:p>
    <w:p w:rsidR="009E6649" w:rsidRPr="00702C0E" w:rsidRDefault="009E6649" w:rsidP="009E6649">
      <w:pPr>
        <w:ind w:leftChars="400" w:left="840"/>
        <w:rPr>
          <w:rFonts w:ascii="Times New Roman" w:hAnsi="Times New Roman" w:cs="Times New Roman"/>
          <w:szCs w:val="24"/>
        </w:rPr>
      </w:pPr>
      <w:r w:rsidRPr="00702C0E">
        <w:rPr>
          <w:rFonts w:ascii="Times New Roman" w:hAnsi="Times New Roman" w:cs="Times New Roman" w:hint="eastAsia"/>
          <w:szCs w:val="24"/>
        </w:rPr>
        <w:t>干系人利益：</w:t>
      </w:r>
    </w:p>
    <w:p w:rsidR="009E6649" w:rsidRDefault="001A03B3" w:rsidP="009E6649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系统管理员</w:t>
      </w:r>
      <w:r w:rsidR="009E6649" w:rsidRPr="00702C0E">
        <w:rPr>
          <w:rFonts w:ascii="Times New Roman" w:hAnsi="Times New Roman" w:cs="Times New Roman" w:hint="eastAsia"/>
          <w:szCs w:val="24"/>
        </w:rPr>
        <w:t>：及时掌握</w:t>
      </w:r>
      <w:r>
        <w:rPr>
          <w:rFonts w:ascii="Times New Roman" w:hAnsi="Times New Roman" w:cs="Times New Roman" w:hint="eastAsia"/>
          <w:szCs w:val="24"/>
        </w:rPr>
        <w:t>物品的访问</w:t>
      </w:r>
      <w:r w:rsidR="009E6649" w:rsidRPr="00702C0E">
        <w:rPr>
          <w:rFonts w:ascii="Times New Roman" w:hAnsi="Times New Roman" w:cs="Times New Roman" w:hint="eastAsia"/>
          <w:szCs w:val="24"/>
        </w:rPr>
        <w:t>信息</w:t>
      </w:r>
    </w:p>
    <w:p w:rsidR="001A03B3" w:rsidRDefault="001A03B3" w:rsidP="009E6649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卖家</w:t>
      </w:r>
      <w:r>
        <w:rPr>
          <w:rFonts w:ascii="Times New Roman" w:hAnsi="Times New Roman" w:cs="Times New Roman" w:hint="eastAsia"/>
          <w:szCs w:val="24"/>
        </w:rPr>
        <w:t>：</w:t>
      </w:r>
      <w:r>
        <w:rPr>
          <w:rFonts w:ascii="Times New Roman" w:hAnsi="Times New Roman" w:cs="Times New Roman"/>
          <w:szCs w:val="24"/>
        </w:rPr>
        <w:t>及时掌握物品的访问信息</w:t>
      </w:r>
    </w:p>
    <w:p w:rsidR="001A03B3" w:rsidRPr="001A03B3" w:rsidRDefault="001A03B3" w:rsidP="001A03B3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买家</w:t>
      </w:r>
      <w:r>
        <w:rPr>
          <w:rFonts w:ascii="Times New Roman" w:hAnsi="Times New Roman" w:cs="Times New Roman" w:hint="eastAsia"/>
          <w:szCs w:val="24"/>
        </w:rPr>
        <w:t>：</w:t>
      </w:r>
      <w:r>
        <w:rPr>
          <w:rFonts w:ascii="Times New Roman" w:hAnsi="Times New Roman" w:cs="Times New Roman"/>
          <w:szCs w:val="24"/>
        </w:rPr>
        <w:t>及时掌握物品的访问信息</w:t>
      </w:r>
    </w:p>
    <w:p w:rsidR="009E6649" w:rsidRPr="00702C0E" w:rsidRDefault="009E6649" w:rsidP="009E6649">
      <w:pPr>
        <w:ind w:leftChars="400" w:left="840"/>
        <w:rPr>
          <w:rFonts w:ascii="Times New Roman" w:hAnsi="Times New Roman" w:cs="Times New Roman"/>
          <w:szCs w:val="24"/>
        </w:rPr>
      </w:pPr>
      <w:r w:rsidRPr="00702C0E">
        <w:rPr>
          <w:rFonts w:ascii="Times New Roman" w:hAnsi="Times New Roman" w:cs="Times New Roman" w:hint="eastAsia"/>
          <w:szCs w:val="24"/>
        </w:rPr>
        <w:t>前置条件：</w:t>
      </w:r>
      <w:r w:rsidR="001A03B3">
        <w:rPr>
          <w:rFonts w:ascii="Times New Roman" w:hAnsi="Times New Roman" w:cs="Times New Roman" w:hint="eastAsia"/>
          <w:szCs w:val="24"/>
        </w:rPr>
        <w:t>买家卖家管理员</w:t>
      </w:r>
      <w:r w:rsidRPr="00702C0E">
        <w:rPr>
          <w:rFonts w:ascii="Times New Roman" w:hAnsi="Times New Roman" w:cs="Times New Roman" w:hint="eastAsia"/>
          <w:szCs w:val="24"/>
        </w:rPr>
        <w:t>成功登录系统</w:t>
      </w:r>
    </w:p>
    <w:p w:rsidR="009E6649" w:rsidRPr="00702C0E" w:rsidRDefault="009E6649" w:rsidP="009E6649">
      <w:pPr>
        <w:ind w:leftChars="400" w:left="840"/>
        <w:rPr>
          <w:rFonts w:ascii="Times New Roman" w:hAnsi="Times New Roman" w:cs="Times New Roman"/>
          <w:szCs w:val="24"/>
        </w:rPr>
      </w:pPr>
      <w:r w:rsidRPr="00702C0E">
        <w:rPr>
          <w:rFonts w:ascii="Times New Roman" w:hAnsi="Times New Roman" w:cs="Times New Roman" w:hint="eastAsia"/>
          <w:szCs w:val="24"/>
        </w:rPr>
        <w:t>基本流程：</w:t>
      </w:r>
    </w:p>
    <w:p w:rsidR="009E6649" w:rsidRDefault="001A03B3" w:rsidP="009E6649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通过统计访问次数</w:t>
      </w:r>
    </w:p>
    <w:p w:rsidR="001A03B3" w:rsidRPr="00702C0E" w:rsidRDefault="001A03B3" w:rsidP="009E6649">
      <w:pPr>
        <w:ind w:leftChars="400" w:left="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买家卖家管理员可以查看</w:t>
      </w:r>
    </w:p>
    <w:p w:rsidR="009E6649" w:rsidRPr="009E6649" w:rsidRDefault="009E6649" w:rsidP="009E6649">
      <w:r w:rsidRPr="009E6649">
        <w:rPr>
          <w:rFonts w:hint="eastAsia"/>
        </w:rPr>
        <w:t>用例名：</w:t>
      </w:r>
    </w:p>
    <w:p w:rsidR="009E6649" w:rsidRPr="009E6649" w:rsidRDefault="001A03B3" w:rsidP="009E6649">
      <w:pPr>
        <w:ind w:leftChars="200" w:left="420"/>
      </w:pPr>
      <w:r>
        <w:rPr>
          <w:rFonts w:hint="eastAsia"/>
        </w:rPr>
        <w:t>实名认证</w:t>
      </w:r>
      <w:r w:rsidR="009E6649" w:rsidRPr="009E6649">
        <w:rPr>
          <w:rFonts w:hint="eastAsia"/>
        </w:rPr>
        <w:t>：</w:t>
      </w:r>
    </w:p>
    <w:p w:rsidR="009E6649" w:rsidRPr="009E6649" w:rsidRDefault="009E6649" w:rsidP="009E6649">
      <w:pPr>
        <w:ind w:leftChars="200" w:left="420" w:firstLine="420"/>
      </w:pPr>
      <w:r w:rsidRPr="009E6649">
        <w:rPr>
          <w:rFonts w:hint="eastAsia"/>
        </w:rPr>
        <w:t>干系人利益：</w:t>
      </w:r>
    </w:p>
    <w:p w:rsidR="009E6649" w:rsidRDefault="001A03B3" w:rsidP="009E6649">
      <w:pPr>
        <w:ind w:leftChars="200" w:left="420" w:firstLine="420"/>
      </w:pPr>
      <w:r>
        <w:rPr>
          <w:rFonts w:hint="eastAsia"/>
        </w:rPr>
        <w:t>卖家：增加可信度，提高卖出率</w:t>
      </w:r>
    </w:p>
    <w:p w:rsidR="001A03B3" w:rsidRPr="009E6649" w:rsidRDefault="001A03B3" w:rsidP="009E6649">
      <w:pPr>
        <w:ind w:leftChars="200" w:left="420" w:firstLine="420"/>
      </w:pPr>
      <w:r>
        <w:t>管理员</w:t>
      </w:r>
      <w:r>
        <w:rPr>
          <w:rFonts w:hint="eastAsia"/>
        </w:rPr>
        <w:t>：</w:t>
      </w:r>
      <w:r>
        <w:t>保证网站安全性</w:t>
      </w:r>
    </w:p>
    <w:p w:rsidR="009E6649" w:rsidRPr="009E6649" w:rsidRDefault="001A03B3" w:rsidP="009E6649">
      <w:pPr>
        <w:ind w:leftChars="200" w:left="420" w:firstLine="420"/>
      </w:pPr>
      <w:r>
        <w:rPr>
          <w:rFonts w:hint="eastAsia"/>
        </w:rPr>
        <w:t>前置条件：卖家</w:t>
      </w:r>
      <w:r w:rsidR="009E6649" w:rsidRPr="009E6649">
        <w:rPr>
          <w:rFonts w:hint="eastAsia"/>
        </w:rPr>
        <w:t>成功登录系统</w:t>
      </w:r>
    </w:p>
    <w:p w:rsidR="009E6649" w:rsidRPr="009E6649" w:rsidRDefault="009E6649" w:rsidP="009E6649">
      <w:pPr>
        <w:ind w:leftChars="200" w:left="420" w:firstLine="420"/>
      </w:pPr>
      <w:r w:rsidRPr="009E6649">
        <w:rPr>
          <w:rFonts w:hint="eastAsia"/>
        </w:rPr>
        <w:t>基本流程：</w:t>
      </w:r>
    </w:p>
    <w:p w:rsidR="009E6649" w:rsidRDefault="001A03B3" w:rsidP="009E6649">
      <w:pPr>
        <w:ind w:leftChars="200" w:left="420" w:firstLine="420"/>
      </w:pPr>
      <w:r>
        <w:rPr>
          <w:rFonts w:hint="eastAsia"/>
        </w:rPr>
        <w:t>卖家上传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卡通信息与照片</w:t>
      </w:r>
    </w:p>
    <w:p w:rsidR="001A03B3" w:rsidRDefault="001A03B3" w:rsidP="009E6649">
      <w:pPr>
        <w:ind w:leftChars="200" w:left="420" w:firstLine="420"/>
      </w:pPr>
      <w:r>
        <w:t>管理员进行审核</w:t>
      </w:r>
    </w:p>
    <w:p w:rsidR="001A03B3" w:rsidRPr="009E6649" w:rsidRDefault="001A03B3" w:rsidP="001A03B3">
      <w:r w:rsidRPr="009E6649">
        <w:rPr>
          <w:rFonts w:hint="eastAsia"/>
        </w:rPr>
        <w:lastRenderedPageBreak/>
        <w:t>用例名：</w:t>
      </w:r>
    </w:p>
    <w:p w:rsidR="001A03B3" w:rsidRDefault="001A03B3" w:rsidP="009E6649">
      <w:pPr>
        <w:ind w:leftChars="200" w:left="420" w:firstLine="420"/>
      </w:pPr>
      <w:r>
        <w:t>删除信息</w:t>
      </w:r>
    </w:p>
    <w:p w:rsidR="001A03B3" w:rsidRPr="009E6649" w:rsidRDefault="001A03B3" w:rsidP="001A03B3">
      <w:pPr>
        <w:ind w:leftChars="200" w:left="420" w:firstLine="420"/>
      </w:pPr>
      <w:r w:rsidRPr="009E6649">
        <w:rPr>
          <w:rFonts w:hint="eastAsia"/>
        </w:rPr>
        <w:t>干系人利益：</w:t>
      </w:r>
    </w:p>
    <w:p w:rsidR="001A03B3" w:rsidRDefault="001A03B3" w:rsidP="001A03B3">
      <w:pPr>
        <w:ind w:leftChars="200" w:left="420" w:firstLine="420"/>
      </w:pPr>
      <w:r>
        <w:rPr>
          <w:rFonts w:hint="eastAsia"/>
        </w:rPr>
        <w:t>卖家：删除已卖出或者错误物品信息</w:t>
      </w:r>
    </w:p>
    <w:p w:rsidR="001A03B3" w:rsidRPr="009E6649" w:rsidRDefault="001A03B3" w:rsidP="001A03B3">
      <w:pPr>
        <w:ind w:leftChars="200" w:left="420" w:firstLine="420"/>
      </w:pPr>
      <w:r>
        <w:t>管理员</w:t>
      </w:r>
      <w:r>
        <w:rPr>
          <w:rFonts w:hint="eastAsia"/>
        </w:rPr>
        <w:t>：</w:t>
      </w:r>
      <w:r>
        <w:t>删除违规物品信息</w:t>
      </w:r>
    </w:p>
    <w:p w:rsidR="001A03B3" w:rsidRPr="009E6649" w:rsidRDefault="001A03B3" w:rsidP="001A03B3">
      <w:pPr>
        <w:ind w:leftChars="200" w:left="420" w:firstLine="420"/>
      </w:pPr>
      <w:r>
        <w:rPr>
          <w:rFonts w:hint="eastAsia"/>
        </w:rPr>
        <w:t>前置条件：物品已经注册发布</w:t>
      </w:r>
    </w:p>
    <w:p w:rsidR="001A03B3" w:rsidRPr="009E6649" w:rsidRDefault="001A03B3" w:rsidP="001A03B3">
      <w:pPr>
        <w:ind w:leftChars="200" w:left="420" w:firstLine="420"/>
      </w:pPr>
      <w:r w:rsidRPr="009E6649">
        <w:rPr>
          <w:rFonts w:hint="eastAsia"/>
        </w:rPr>
        <w:t>基本流程：</w:t>
      </w:r>
    </w:p>
    <w:p w:rsidR="001A03B3" w:rsidRPr="009E6649" w:rsidRDefault="001A03B3" w:rsidP="007E2307">
      <w:pPr>
        <w:ind w:leftChars="200" w:left="420" w:firstLine="420"/>
        <w:rPr>
          <w:rFonts w:hint="eastAsia"/>
        </w:rPr>
      </w:pPr>
      <w:r>
        <w:t>卖家或管理员通过删除按钮删除物品信息</w:t>
      </w:r>
    </w:p>
    <w:p w:rsidR="002F626D" w:rsidRDefault="002F626D" w:rsidP="002F626D">
      <w:pPr>
        <w:pStyle w:val="1"/>
      </w:pPr>
      <w:bookmarkStart w:id="25" w:name="_Toc290468065"/>
      <w:bookmarkStart w:id="26" w:name="_Toc290468304"/>
      <w:bookmarkStart w:id="27" w:name="_Toc301195125"/>
      <w:r>
        <w:rPr>
          <w:rFonts w:hint="eastAsia"/>
        </w:rPr>
        <w:t>非功能性需求</w:t>
      </w:r>
      <w:bookmarkEnd w:id="25"/>
      <w:bookmarkEnd w:id="26"/>
      <w:bookmarkEnd w:id="27"/>
    </w:p>
    <w:p w:rsidR="00F94234" w:rsidRDefault="00F94234" w:rsidP="00F94234">
      <w:pPr>
        <w:pStyle w:val="2"/>
      </w:pPr>
      <w:bookmarkStart w:id="28" w:name="_Toc290468066"/>
      <w:bookmarkStart w:id="29" w:name="_Toc290468305"/>
      <w:bookmarkStart w:id="30" w:name="_Toc301195126"/>
      <w:bookmarkStart w:id="31" w:name="_Toc290468081"/>
      <w:bookmarkStart w:id="32" w:name="_Toc290468320"/>
      <w:bookmarkStart w:id="33" w:name="_Toc301195141"/>
      <w:r>
        <w:rPr>
          <w:rFonts w:hint="eastAsia"/>
        </w:rPr>
        <w:t>指标参数</w:t>
      </w:r>
      <w:bookmarkEnd w:id="28"/>
      <w:bookmarkEnd w:id="29"/>
      <w:bookmarkEnd w:id="30"/>
    </w:p>
    <w:p w:rsidR="00F94234" w:rsidRDefault="00F94234" w:rsidP="00F94234">
      <w:pPr>
        <w:pStyle w:val="3"/>
      </w:pPr>
      <w:bookmarkStart w:id="34" w:name="_Toc290468306"/>
      <w:bookmarkStart w:id="35" w:name="_Toc301195127"/>
      <w:bookmarkStart w:id="36" w:name="_Toc290468067"/>
      <w:r>
        <w:rPr>
          <w:rFonts w:hint="eastAsia"/>
        </w:rPr>
        <w:t>性能参数</w:t>
      </w:r>
      <w:bookmarkEnd w:id="34"/>
      <w:bookmarkEnd w:id="35"/>
      <w:bookmarkEnd w:id="36"/>
    </w:p>
    <w:p w:rsidR="00F94234" w:rsidRDefault="00F94234" w:rsidP="00F94234">
      <w:pPr>
        <w:ind w:firstLine="420"/>
      </w:pPr>
      <w:r>
        <w:rPr>
          <w:rFonts w:hint="eastAsia"/>
        </w:rPr>
        <w:t>在网络情况完全稳定、可靠的情况下，应达到以下指标：</w:t>
      </w:r>
    </w:p>
    <w:p w:rsidR="00F94234" w:rsidRDefault="00F94234" w:rsidP="00F94234">
      <w:pPr>
        <w:ind w:firstLine="420"/>
      </w:pPr>
      <w:r>
        <w:rPr>
          <w:rFonts w:hint="eastAsia"/>
        </w:rPr>
        <w:t>并发用户数支持</w:t>
      </w:r>
    </w:p>
    <w:p w:rsidR="00F94234" w:rsidRDefault="00F94234" w:rsidP="00F94234">
      <w:pPr>
        <w:ind w:firstLine="420"/>
      </w:pPr>
      <w:r>
        <w:t></w:t>
      </w:r>
      <w:r>
        <w:tab/>
      </w:r>
      <w:r>
        <w:rPr>
          <w:rFonts w:hint="eastAsia"/>
        </w:rPr>
        <w:t>平均并发请求数：</w:t>
      </w:r>
      <w:r>
        <w:t>8-12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F94234" w:rsidRDefault="00F94234" w:rsidP="00F94234">
      <w:pPr>
        <w:ind w:firstLine="420"/>
      </w:pPr>
      <w:r>
        <w:t></w:t>
      </w:r>
      <w:r>
        <w:tab/>
      </w:r>
      <w:r>
        <w:rPr>
          <w:rFonts w:hint="eastAsia"/>
        </w:rPr>
        <w:t>峰值并发请求数：</w:t>
      </w:r>
      <w:r>
        <w:t>18-20</w:t>
      </w:r>
      <w:r>
        <w:rPr>
          <w:rFonts w:hint="eastAsia"/>
        </w:rPr>
        <w:t>个</w:t>
      </w:r>
      <w:r>
        <w:t>/</w:t>
      </w:r>
      <w:r>
        <w:rPr>
          <w:rFonts w:hint="eastAsia"/>
        </w:rPr>
        <w:t>秒</w:t>
      </w:r>
    </w:p>
    <w:p w:rsidR="00F94234" w:rsidRDefault="00F94234" w:rsidP="00F94234">
      <w:pPr>
        <w:ind w:firstLine="420"/>
      </w:pPr>
      <w:r>
        <w:rPr>
          <w:rFonts w:hint="eastAsia"/>
        </w:rPr>
        <w:t>响应速度</w:t>
      </w:r>
    </w:p>
    <w:p w:rsidR="00F94234" w:rsidRDefault="00F94234" w:rsidP="00F94234">
      <w:pPr>
        <w:ind w:firstLine="420"/>
      </w:pPr>
      <w:r>
        <w:t></w:t>
      </w:r>
      <w:r>
        <w:tab/>
      </w:r>
      <w:r>
        <w:rPr>
          <w:rFonts w:hint="eastAsia"/>
        </w:rPr>
        <w:t>平均并发时的响应速度：</w:t>
      </w:r>
      <w:r>
        <w:t>200-300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</w:p>
    <w:p w:rsidR="00F94234" w:rsidRDefault="00F94234" w:rsidP="00F94234">
      <w:pPr>
        <w:ind w:firstLine="420"/>
      </w:pPr>
      <w:r>
        <w:t></w:t>
      </w:r>
      <w:r>
        <w:tab/>
      </w:r>
      <w:r>
        <w:rPr>
          <w:rFonts w:hint="eastAsia"/>
        </w:rPr>
        <w:t>峰值并发时的响应速度：</w:t>
      </w:r>
      <w:r>
        <w:t>800-1000</w:t>
      </w:r>
      <w:r>
        <w:rPr>
          <w:rFonts w:hint="eastAsia"/>
        </w:rPr>
        <w:t>毫秒</w:t>
      </w:r>
      <w:r>
        <w:t>/</w:t>
      </w:r>
      <w:r>
        <w:rPr>
          <w:rFonts w:hint="eastAsia"/>
        </w:rPr>
        <w:t>请求</w:t>
      </w:r>
      <w:r>
        <w:rPr>
          <w:rFonts w:hint="eastAsia"/>
        </w:rPr>
        <w:t>]</w:t>
      </w:r>
    </w:p>
    <w:p w:rsidR="00F94234" w:rsidRDefault="00F94234" w:rsidP="00F94234"/>
    <w:p w:rsidR="00F94234" w:rsidRDefault="00F94234" w:rsidP="00F94234">
      <w:pPr>
        <w:pStyle w:val="3"/>
      </w:pPr>
      <w:bookmarkStart w:id="37" w:name="_Toc301195128"/>
      <w:bookmarkStart w:id="38" w:name="_Toc290468068"/>
      <w:bookmarkStart w:id="39" w:name="_Toc290468307"/>
      <w:r>
        <w:rPr>
          <w:rFonts w:hint="eastAsia"/>
        </w:rPr>
        <w:t>并发用户数</w:t>
      </w:r>
      <w:bookmarkEnd w:id="37"/>
      <w:bookmarkEnd w:id="38"/>
      <w:bookmarkEnd w:id="39"/>
    </w:p>
    <w:p w:rsidR="00F94234" w:rsidRDefault="00F94234" w:rsidP="00F94234">
      <w:r>
        <w:rPr>
          <w:rFonts w:hint="eastAsia"/>
        </w:rPr>
        <w:t>500</w:t>
      </w:r>
    </w:p>
    <w:p w:rsidR="00F94234" w:rsidRDefault="00F94234" w:rsidP="00F94234">
      <w:pPr>
        <w:pStyle w:val="3"/>
      </w:pPr>
      <w:bookmarkStart w:id="40" w:name="_Toc290468069"/>
      <w:bookmarkStart w:id="41" w:name="_Toc301195129"/>
      <w:bookmarkStart w:id="42" w:name="_Toc290468308"/>
      <w:r>
        <w:rPr>
          <w:rFonts w:hint="eastAsia"/>
        </w:rPr>
        <w:lastRenderedPageBreak/>
        <w:t>数据容量</w:t>
      </w:r>
      <w:bookmarkEnd w:id="40"/>
      <w:bookmarkEnd w:id="41"/>
      <w:bookmarkEnd w:id="42"/>
    </w:p>
    <w:p w:rsidR="00F94234" w:rsidRDefault="00F94234" w:rsidP="00F94234">
      <w:r>
        <w:rPr>
          <w:rFonts w:hint="eastAsia"/>
        </w:rPr>
        <w:t>按河北师大师生</w:t>
      </w:r>
      <w:r>
        <w:rPr>
          <w:rFonts w:hint="eastAsia"/>
        </w:rPr>
        <w:t>30000</w:t>
      </w:r>
      <w:r>
        <w:rPr>
          <w:rFonts w:hint="eastAsia"/>
        </w:rPr>
        <w:t>人计算，按一份商品信息</w:t>
      </w:r>
      <w:r>
        <w:rPr>
          <w:rFonts w:hint="eastAsia"/>
        </w:rPr>
        <w:t>3M</w:t>
      </w:r>
      <w:r>
        <w:rPr>
          <w:rFonts w:hint="eastAsia"/>
        </w:rPr>
        <w:t>计算，按每笔业务产生</w:t>
      </w:r>
      <w:r>
        <w:rPr>
          <w:rFonts w:hint="eastAsia"/>
        </w:rPr>
        <w:t>1M</w:t>
      </w:r>
      <w:r>
        <w:rPr>
          <w:rFonts w:hint="eastAsia"/>
        </w:rPr>
        <w:t>数据计算，每日交易产生数据量：交易量</w:t>
      </w:r>
      <w:r>
        <w:rPr>
          <w:rFonts w:hint="eastAsia"/>
        </w:rPr>
        <w:t>*</w:t>
      </w:r>
      <w:r>
        <w:rPr>
          <w:rFonts w:hint="eastAsia"/>
        </w:rPr>
        <w:t>每笔交易数据量</w:t>
      </w:r>
    </w:p>
    <w:p w:rsidR="00F94234" w:rsidRDefault="00F94234" w:rsidP="00F94234">
      <w:pPr>
        <w:jc w:val="left"/>
      </w:pPr>
      <w:r>
        <w:rPr>
          <w:rFonts w:hint="eastAsia"/>
        </w:rPr>
        <w:t>按每日有</w:t>
      </w:r>
      <w:r>
        <w:rPr>
          <w:rFonts w:hint="eastAsia"/>
        </w:rPr>
        <w:t>0.1%</w:t>
      </w:r>
      <w:r>
        <w:rPr>
          <w:rFonts w:hint="eastAsia"/>
        </w:rPr>
        <w:t>的学生使用该平台、</w:t>
      </w:r>
      <w:r>
        <w:rPr>
          <w:rFonts w:hint="eastAsia"/>
        </w:rPr>
        <w:t>0.1%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信息计算，</w:t>
      </w:r>
      <w:r>
        <w:rPr>
          <w:rFonts w:hint="eastAsia"/>
        </w:rPr>
        <w:t>30000*0.001*3+30000*0.001*1=100M</w:t>
      </w:r>
    </w:p>
    <w:p w:rsidR="00F94234" w:rsidRDefault="00F94234" w:rsidP="00F94234">
      <w:r>
        <w:rPr>
          <w:rFonts w:hint="eastAsia"/>
        </w:rPr>
        <w:t>保存半</w:t>
      </w:r>
      <w:proofErr w:type="gramStart"/>
      <w:r>
        <w:rPr>
          <w:rFonts w:hint="eastAsia"/>
        </w:rPr>
        <w:t>年数据</w:t>
      </w:r>
      <w:proofErr w:type="gramEnd"/>
      <w:r>
        <w:rPr>
          <w:rFonts w:hint="eastAsia"/>
        </w:rPr>
        <w:t xml:space="preserve"> 100*6*30=18000M </w:t>
      </w:r>
    </w:p>
    <w:p w:rsidR="00F94234" w:rsidRDefault="00F94234" w:rsidP="00F94234">
      <w:r>
        <w:rPr>
          <w:rFonts w:hint="eastAsia"/>
        </w:rPr>
        <w:t>需要</w:t>
      </w:r>
      <w:r>
        <w:rPr>
          <w:rFonts w:hint="eastAsia"/>
        </w:rPr>
        <w:t xml:space="preserve">18G </w:t>
      </w:r>
      <w:r>
        <w:rPr>
          <w:rFonts w:hint="eastAsia"/>
        </w:rPr>
        <w:t>数据容量</w:t>
      </w:r>
    </w:p>
    <w:p w:rsidR="00F94234" w:rsidRDefault="00F94234" w:rsidP="00F94234">
      <w:pPr>
        <w:pStyle w:val="2"/>
      </w:pPr>
      <w:bookmarkStart w:id="43" w:name="_Toc301195130"/>
      <w:bookmarkStart w:id="44" w:name="_Toc290468309"/>
      <w:bookmarkStart w:id="45" w:name="_Toc290468070"/>
      <w:r>
        <w:rPr>
          <w:rFonts w:hint="eastAsia"/>
        </w:rPr>
        <w:t>硬件服务器及网络需求</w:t>
      </w:r>
      <w:bookmarkEnd w:id="43"/>
      <w:bookmarkEnd w:id="44"/>
      <w:bookmarkEnd w:id="45"/>
    </w:p>
    <w:p w:rsidR="00F94234" w:rsidRDefault="00F94234" w:rsidP="00F94234">
      <w:pPr>
        <w:pStyle w:val="3"/>
      </w:pPr>
      <w:bookmarkStart w:id="46" w:name="_Toc290468310"/>
      <w:bookmarkStart w:id="47" w:name="_Toc290468071"/>
      <w:bookmarkStart w:id="48" w:name="_Toc301195131"/>
      <w:r>
        <w:rPr>
          <w:rFonts w:hint="eastAsia"/>
        </w:rPr>
        <w:t>网络拓扑</w:t>
      </w:r>
      <w:bookmarkEnd w:id="46"/>
      <w:bookmarkEnd w:id="47"/>
      <w:bookmarkEnd w:id="48"/>
    </w:p>
    <w:p w:rsidR="00F94234" w:rsidRPr="00F94234" w:rsidRDefault="00F94234" w:rsidP="00F94234">
      <w:pPr>
        <w:rPr>
          <w:i/>
          <w:color w:val="548DD4" w:themeColor="text2" w:themeTint="99"/>
        </w:rPr>
      </w:pPr>
      <w:r w:rsidRPr="00F94234">
        <w:rPr>
          <w:rFonts w:hint="eastAsia"/>
          <w:i/>
          <w:color w:val="548DD4" w:themeColor="text2" w:themeTint="99"/>
        </w:rPr>
        <w:t>[</w:t>
      </w:r>
      <w:r w:rsidRPr="00F94234">
        <w:rPr>
          <w:rFonts w:hint="eastAsia"/>
          <w:i/>
          <w:color w:val="548DD4" w:themeColor="text2" w:themeTint="99"/>
        </w:rPr>
        <w:t>重点画出项目成果将来运行的网络环境。</w:t>
      </w:r>
    </w:p>
    <w:p w:rsidR="00F94234" w:rsidRPr="00F94234" w:rsidRDefault="00F94234" w:rsidP="00F94234">
      <w:pPr>
        <w:rPr>
          <w:i/>
          <w:color w:val="548DD4" w:themeColor="text2" w:themeTint="99"/>
        </w:rPr>
      </w:pPr>
      <w:r w:rsidRPr="00F94234">
        <w:rPr>
          <w:rFonts w:hint="eastAsia"/>
          <w:i/>
          <w:color w:val="548DD4" w:themeColor="text2" w:themeTint="99"/>
        </w:rPr>
        <w:t>注意：这里是对现有网络环境的分析，是系统的限制因素。</w:t>
      </w:r>
      <w:r w:rsidRPr="00F94234">
        <w:rPr>
          <w:rFonts w:hint="eastAsia"/>
          <w:i/>
          <w:color w:val="548DD4" w:themeColor="text2" w:themeTint="99"/>
        </w:rPr>
        <w:t>]</w:t>
      </w:r>
    </w:p>
    <w:p w:rsidR="00F94234" w:rsidRDefault="00F94234" w:rsidP="00F94234"/>
    <w:p w:rsidR="00F94234" w:rsidRDefault="00F94234" w:rsidP="00F94234">
      <w:pPr>
        <w:pStyle w:val="3"/>
      </w:pPr>
      <w:bookmarkStart w:id="49" w:name="_Toc290468311"/>
      <w:bookmarkStart w:id="50" w:name="_Toc301195132"/>
      <w:bookmarkStart w:id="51" w:name="_Toc290468072"/>
      <w:r>
        <w:rPr>
          <w:rFonts w:hint="eastAsia"/>
        </w:rPr>
        <w:t>软硬件环境</w:t>
      </w:r>
      <w:bookmarkEnd w:id="49"/>
      <w:bookmarkEnd w:id="50"/>
      <w:bookmarkEnd w:id="51"/>
    </w:p>
    <w:p w:rsidR="00F94234" w:rsidRDefault="00F94234" w:rsidP="00F94234">
      <w:r>
        <w:rPr>
          <w:rFonts w:hint="eastAsia"/>
        </w:rPr>
        <w:t>无</w:t>
      </w:r>
    </w:p>
    <w:p w:rsidR="00F94234" w:rsidRDefault="00F94234" w:rsidP="00F94234">
      <w:pPr>
        <w:pStyle w:val="3"/>
      </w:pPr>
      <w:bookmarkStart w:id="52" w:name="_Toc301195133"/>
      <w:bookmarkStart w:id="53" w:name="_Toc290468312"/>
      <w:bookmarkStart w:id="54" w:name="_Toc290468073"/>
      <w:r>
        <w:rPr>
          <w:rFonts w:hint="eastAsia"/>
        </w:rPr>
        <w:t>网络需求</w:t>
      </w:r>
      <w:bookmarkEnd w:id="52"/>
      <w:bookmarkEnd w:id="53"/>
      <w:bookmarkEnd w:id="54"/>
    </w:p>
    <w:p w:rsidR="00F94234" w:rsidRDefault="00F94234" w:rsidP="00F94234">
      <w:r>
        <w:rPr>
          <w:rFonts w:hint="eastAsia"/>
        </w:rPr>
        <w:t>无</w:t>
      </w:r>
    </w:p>
    <w:p w:rsidR="00F94234" w:rsidRDefault="00F94234" w:rsidP="00F94234">
      <w:pPr>
        <w:pStyle w:val="2"/>
        <w:rPr>
          <w:lang w:eastAsia="en-US"/>
        </w:rPr>
      </w:pPr>
      <w:bookmarkStart w:id="55" w:name="_Toc301195134"/>
      <w:bookmarkStart w:id="56" w:name="_Toc63754253"/>
      <w:bookmarkStart w:id="57" w:name="_Toc290468074"/>
      <w:bookmarkStart w:id="58" w:name="_Toc290468313"/>
      <w:r>
        <w:rPr>
          <w:rFonts w:hint="eastAsia"/>
        </w:rPr>
        <w:t>扩展性</w:t>
      </w:r>
      <w:bookmarkEnd w:id="55"/>
      <w:bookmarkEnd w:id="56"/>
      <w:bookmarkEnd w:id="57"/>
      <w:bookmarkEnd w:id="58"/>
    </w:p>
    <w:p w:rsidR="00F94234" w:rsidRDefault="00F94234" w:rsidP="00F94234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F94234" w:rsidRDefault="00F94234" w:rsidP="00F94234">
      <w:pPr>
        <w:pStyle w:val="2"/>
        <w:rPr>
          <w:lang w:eastAsia="en-US"/>
        </w:rPr>
      </w:pPr>
      <w:bookmarkStart w:id="59" w:name="_Toc290468075"/>
      <w:bookmarkStart w:id="60" w:name="_Toc290468314"/>
      <w:bookmarkStart w:id="61" w:name="_Toc301195135"/>
      <w:r>
        <w:rPr>
          <w:rFonts w:hint="eastAsia"/>
        </w:rPr>
        <w:t>安全性</w:t>
      </w:r>
      <w:bookmarkEnd w:id="59"/>
      <w:bookmarkEnd w:id="60"/>
      <w:bookmarkEnd w:id="61"/>
    </w:p>
    <w:p w:rsidR="00F94234" w:rsidRDefault="00F94234" w:rsidP="00F94234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F94234" w:rsidRDefault="00F94234" w:rsidP="00F94234">
      <w:pPr>
        <w:pStyle w:val="2"/>
      </w:pPr>
      <w:bookmarkStart w:id="62" w:name="_Toc301195136"/>
      <w:r>
        <w:rPr>
          <w:rFonts w:hint="eastAsia"/>
        </w:rPr>
        <w:lastRenderedPageBreak/>
        <w:t>可用性</w:t>
      </w:r>
      <w:bookmarkEnd w:id="62"/>
    </w:p>
    <w:p w:rsidR="00F94234" w:rsidRDefault="00F94234" w:rsidP="00F94234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基本满足家庭旅馆老板以及游客网上预订的需求</w:t>
      </w:r>
    </w:p>
    <w:p w:rsidR="00F94234" w:rsidRDefault="00F94234" w:rsidP="00F94234">
      <w:pPr>
        <w:pStyle w:val="2"/>
      </w:pPr>
      <w:bookmarkStart w:id="63" w:name="_Toc301195137"/>
      <w:r>
        <w:rPr>
          <w:rFonts w:hint="eastAsia"/>
        </w:rPr>
        <w:t>可维护性</w:t>
      </w:r>
      <w:bookmarkEnd w:id="63"/>
    </w:p>
    <w:p w:rsidR="00F94234" w:rsidRDefault="00F94234" w:rsidP="00F94234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F94234" w:rsidRDefault="00F94234" w:rsidP="00F94234">
      <w:pPr>
        <w:pStyle w:val="2"/>
        <w:rPr>
          <w:lang w:eastAsia="en-US"/>
        </w:rPr>
      </w:pPr>
      <w:bookmarkStart w:id="64" w:name="_Toc63754257"/>
      <w:bookmarkStart w:id="65" w:name="_Toc290468078"/>
      <w:bookmarkStart w:id="66" w:name="_Toc301195138"/>
      <w:bookmarkStart w:id="67" w:name="_Toc290468317"/>
      <w:r>
        <w:rPr>
          <w:rFonts w:hint="eastAsia"/>
        </w:rPr>
        <w:t>可靠性</w:t>
      </w:r>
      <w:bookmarkEnd w:id="64"/>
      <w:bookmarkEnd w:id="65"/>
      <w:bookmarkEnd w:id="66"/>
      <w:bookmarkEnd w:id="67"/>
    </w:p>
    <w:p w:rsidR="00F94234" w:rsidRDefault="00F94234" w:rsidP="00F94234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F94234" w:rsidRDefault="00F94234" w:rsidP="00F94234">
      <w:pPr>
        <w:pStyle w:val="2"/>
        <w:rPr>
          <w:lang w:eastAsia="en-US"/>
        </w:rPr>
      </w:pPr>
      <w:bookmarkStart w:id="68" w:name="_Toc290468079"/>
      <w:bookmarkStart w:id="69" w:name="_Toc63754258"/>
      <w:bookmarkStart w:id="70" w:name="_Toc290468318"/>
      <w:bookmarkStart w:id="71" w:name="_Toc301195139"/>
      <w:r>
        <w:rPr>
          <w:rFonts w:hint="eastAsia"/>
        </w:rPr>
        <w:t>运营培训需求</w:t>
      </w:r>
      <w:bookmarkEnd w:id="68"/>
      <w:bookmarkEnd w:id="69"/>
      <w:bookmarkEnd w:id="70"/>
      <w:bookmarkEnd w:id="71"/>
    </w:p>
    <w:p w:rsidR="00F94234" w:rsidRDefault="00F94234" w:rsidP="00F94234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F94234" w:rsidRDefault="00F94234" w:rsidP="00F94234"/>
    <w:p w:rsidR="00F94234" w:rsidRDefault="00F94234" w:rsidP="00F94234">
      <w:pPr>
        <w:pStyle w:val="2"/>
      </w:pPr>
      <w:bookmarkStart w:id="72" w:name="_Toc290468319"/>
      <w:bookmarkStart w:id="73" w:name="_Toc290468080"/>
      <w:bookmarkStart w:id="74" w:name="_Toc301195140"/>
      <w:r>
        <w:rPr>
          <w:rFonts w:hint="eastAsia"/>
        </w:rPr>
        <w:t>兼容性要求</w:t>
      </w:r>
      <w:bookmarkEnd w:id="72"/>
      <w:bookmarkEnd w:id="73"/>
      <w:bookmarkEnd w:id="74"/>
    </w:p>
    <w:p w:rsidR="00F94234" w:rsidRDefault="00F94234" w:rsidP="00F94234">
      <w:r>
        <w:rPr>
          <w:rFonts w:hint="eastAsia"/>
        </w:rPr>
        <w:t>系统必须兼容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bookmarkEnd w:id="31"/>
    <w:bookmarkEnd w:id="32"/>
    <w:bookmarkEnd w:id="33"/>
    <w:p w:rsidR="00A40CBC" w:rsidRDefault="00A40CBC" w:rsidP="00A40CBC">
      <w:pPr>
        <w:pStyle w:val="1"/>
        <w:ind w:left="432"/>
      </w:pPr>
      <w:r>
        <w:rPr>
          <w:rFonts w:hint="eastAsia"/>
        </w:rPr>
        <w:t>附录</w:t>
      </w:r>
    </w:p>
    <w:p w:rsidR="00A40CBC" w:rsidRDefault="00A40CBC" w:rsidP="00A40CBC">
      <w:pPr>
        <w:pStyle w:val="2"/>
        <w:ind w:left="0" w:firstLine="0"/>
      </w:pPr>
      <w:bookmarkStart w:id="75" w:name="_Toc289240566"/>
      <w:bookmarkStart w:id="76" w:name="_Toc290468082"/>
      <w:bookmarkStart w:id="77" w:name="_Toc290468321"/>
      <w:bookmarkStart w:id="78" w:name="_Toc301195142"/>
      <w:r>
        <w:rPr>
          <w:rFonts w:hint="eastAsia"/>
        </w:rPr>
        <w:t>修改记录</w:t>
      </w:r>
      <w:bookmarkEnd w:id="75"/>
      <w:bookmarkEnd w:id="76"/>
      <w:bookmarkEnd w:id="77"/>
      <w:bookmarkEnd w:id="78"/>
    </w:p>
    <w:tbl>
      <w:tblPr>
        <w:tblStyle w:val="a7"/>
        <w:tblW w:w="9039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417"/>
        <w:gridCol w:w="3969"/>
        <w:gridCol w:w="1418"/>
      </w:tblGrid>
      <w:tr w:rsidR="00A40CBC" w:rsidTr="00A40CBC">
        <w:tc>
          <w:tcPr>
            <w:tcW w:w="1384" w:type="dxa"/>
            <w:shd w:val="pct20" w:color="auto" w:fill="auto"/>
          </w:tcPr>
          <w:p w:rsidR="00A40CBC" w:rsidRDefault="00A40CBC" w:rsidP="003F1846"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pct20" w:color="auto" w:fill="auto"/>
          </w:tcPr>
          <w:p w:rsidR="00A40CBC" w:rsidRDefault="00A40CBC" w:rsidP="003F1846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:rsidR="00A40CBC" w:rsidRDefault="00A40CBC" w:rsidP="003F1846">
            <w:r>
              <w:rPr>
                <w:rFonts w:hint="eastAsia"/>
              </w:rPr>
              <w:t>修改时间</w:t>
            </w:r>
          </w:p>
        </w:tc>
        <w:tc>
          <w:tcPr>
            <w:tcW w:w="3969" w:type="dxa"/>
            <w:shd w:val="pct20" w:color="auto" w:fill="auto"/>
          </w:tcPr>
          <w:p w:rsidR="00A40CBC" w:rsidRDefault="00A40CBC" w:rsidP="003F1846">
            <w:r>
              <w:rPr>
                <w:rFonts w:hint="eastAsia"/>
              </w:rPr>
              <w:t>修改内容</w:t>
            </w:r>
          </w:p>
        </w:tc>
        <w:tc>
          <w:tcPr>
            <w:tcW w:w="1418" w:type="dxa"/>
            <w:shd w:val="pct20" w:color="auto" w:fill="auto"/>
          </w:tcPr>
          <w:p w:rsidR="00A40CBC" w:rsidRDefault="00A40CBC" w:rsidP="003F1846">
            <w:r>
              <w:rPr>
                <w:rFonts w:hint="eastAsia"/>
              </w:rPr>
              <w:t>核准</w:t>
            </w:r>
          </w:p>
        </w:tc>
      </w:tr>
      <w:tr w:rsidR="00A40CBC" w:rsidTr="00A40CBC">
        <w:tc>
          <w:tcPr>
            <w:tcW w:w="1384" w:type="dxa"/>
          </w:tcPr>
          <w:p w:rsidR="00A40CBC" w:rsidRDefault="00A40CBC" w:rsidP="003F1846">
            <w:r>
              <w:t>V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概述</w:t>
            </w:r>
          </w:p>
        </w:tc>
        <w:tc>
          <w:tcPr>
            <w:tcW w:w="851" w:type="dxa"/>
          </w:tcPr>
          <w:p w:rsidR="00A40CBC" w:rsidRDefault="00A40CBC" w:rsidP="003F1846">
            <w:r>
              <w:rPr>
                <w:rFonts w:hint="eastAsia"/>
              </w:rPr>
              <w:t>霍赛赛</w:t>
            </w:r>
          </w:p>
        </w:tc>
        <w:tc>
          <w:tcPr>
            <w:tcW w:w="1417" w:type="dxa"/>
          </w:tcPr>
          <w:p w:rsidR="00A40CBC" w:rsidRDefault="00A40CBC" w:rsidP="003F1846">
            <w:r>
              <w:t>2016-11-15</w:t>
            </w:r>
          </w:p>
        </w:tc>
        <w:tc>
          <w:tcPr>
            <w:tcW w:w="3969" w:type="dxa"/>
          </w:tcPr>
          <w:p w:rsidR="00A40CBC" w:rsidRDefault="00A40CBC" w:rsidP="003F1846">
            <w:r>
              <w:rPr>
                <w:rFonts w:hint="eastAsia"/>
              </w:rPr>
              <w:t>需求</w:t>
            </w:r>
            <w:r>
              <w:t>确定书概述</w:t>
            </w:r>
            <w:r>
              <w:rPr>
                <w:rFonts w:hint="eastAsia"/>
              </w:rPr>
              <w:t>文档撰写</w:t>
            </w:r>
          </w:p>
        </w:tc>
        <w:tc>
          <w:tcPr>
            <w:tcW w:w="1418" w:type="dxa"/>
          </w:tcPr>
          <w:p w:rsidR="00A40CBC" w:rsidRDefault="00A40CBC" w:rsidP="003F1846"/>
        </w:tc>
      </w:tr>
      <w:tr w:rsidR="00A40CBC" w:rsidTr="00A40CBC">
        <w:tc>
          <w:tcPr>
            <w:tcW w:w="1384" w:type="dxa"/>
          </w:tcPr>
          <w:p w:rsidR="00A40CBC" w:rsidRPr="003C77EE" w:rsidRDefault="00A40CBC" w:rsidP="003F1846">
            <w:r>
              <w:t>V1.0</w:t>
            </w:r>
            <w:r>
              <w:rPr>
                <w:rFonts w:hint="eastAsia"/>
              </w:rPr>
              <w:t>项目</w:t>
            </w:r>
            <w:r>
              <w:t>需求和前景</w:t>
            </w:r>
          </w:p>
        </w:tc>
        <w:tc>
          <w:tcPr>
            <w:tcW w:w="851" w:type="dxa"/>
          </w:tcPr>
          <w:p w:rsidR="00A40CBC" w:rsidRDefault="00A40CBC" w:rsidP="003F1846">
            <w:proofErr w:type="gramStart"/>
            <w:r>
              <w:rPr>
                <w:rFonts w:hint="eastAsia"/>
              </w:rPr>
              <w:t>马豪珍</w:t>
            </w:r>
            <w:proofErr w:type="gramEnd"/>
          </w:p>
        </w:tc>
        <w:tc>
          <w:tcPr>
            <w:tcW w:w="1417" w:type="dxa"/>
          </w:tcPr>
          <w:p w:rsidR="00A40CBC" w:rsidRDefault="00A40CBC" w:rsidP="003F1846">
            <w:r>
              <w:t>2016-11-15</w:t>
            </w:r>
          </w:p>
        </w:tc>
        <w:tc>
          <w:tcPr>
            <w:tcW w:w="3969" w:type="dxa"/>
          </w:tcPr>
          <w:p w:rsidR="00A40CBC" w:rsidRDefault="00A40CBC" w:rsidP="003F1846">
            <w:r>
              <w:rPr>
                <w:rFonts w:hint="eastAsia"/>
              </w:rPr>
              <w:t>需求</w:t>
            </w:r>
            <w:r>
              <w:t>确定</w:t>
            </w:r>
            <w:proofErr w:type="gramStart"/>
            <w:r>
              <w:t>书</w:t>
            </w:r>
            <w:r>
              <w:rPr>
                <w:rFonts w:hint="eastAsia"/>
              </w:rPr>
              <w:t>项目</w:t>
            </w:r>
            <w:proofErr w:type="gramEnd"/>
            <w:r>
              <w:t>需求和前景文档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 w:rsidR="00A40CBC" w:rsidRDefault="00A40CBC" w:rsidP="003F1846"/>
        </w:tc>
      </w:tr>
      <w:tr w:rsidR="00A40CBC" w:rsidTr="00A40CBC">
        <w:tc>
          <w:tcPr>
            <w:tcW w:w="1384" w:type="dxa"/>
          </w:tcPr>
          <w:p w:rsidR="00A40CBC" w:rsidRPr="003C77EE" w:rsidRDefault="00A40CBC" w:rsidP="003F1846">
            <w:r>
              <w:t>V1.0</w:t>
            </w:r>
            <w:r>
              <w:rPr>
                <w:rFonts w:hint="eastAsia"/>
              </w:rPr>
              <w:t>需求</w:t>
            </w:r>
            <w:r>
              <w:t>概述</w:t>
            </w:r>
          </w:p>
        </w:tc>
        <w:tc>
          <w:tcPr>
            <w:tcW w:w="851" w:type="dxa"/>
          </w:tcPr>
          <w:p w:rsidR="00A40CBC" w:rsidRDefault="00A40CBC" w:rsidP="003F1846">
            <w:r>
              <w:rPr>
                <w:rFonts w:hint="eastAsia"/>
              </w:rPr>
              <w:t>刘迪浩</w:t>
            </w:r>
          </w:p>
        </w:tc>
        <w:tc>
          <w:tcPr>
            <w:tcW w:w="1417" w:type="dxa"/>
          </w:tcPr>
          <w:p w:rsidR="00A40CBC" w:rsidRDefault="00A40CBC" w:rsidP="003F1846">
            <w:r>
              <w:t>2016-11-15</w:t>
            </w:r>
          </w:p>
        </w:tc>
        <w:tc>
          <w:tcPr>
            <w:tcW w:w="3969" w:type="dxa"/>
          </w:tcPr>
          <w:p w:rsidR="00A40CBC" w:rsidRDefault="00A40CBC" w:rsidP="003F1846">
            <w:r>
              <w:rPr>
                <w:rFonts w:hint="eastAsia"/>
              </w:rPr>
              <w:t>需求确定</w:t>
            </w:r>
            <w:proofErr w:type="gramStart"/>
            <w:r>
              <w:t>书需求</w:t>
            </w:r>
            <w:proofErr w:type="gramEnd"/>
            <w:r>
              <w:t>概述文档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 w:rsidR="00A40CBC" w:rsidRDefault="00A40CBC" w:rsidP="003F1846"/>
        </w:tc>
      </w:tr>
      <w:tr w:rsidR="00A40CBC" w:rsidTr="00A40CBC">
        <w:tc>
          <w:tcPr>
            <w:tcW w:w="1384" w:type="dxa"/>
          </w:tcPr>
          <w:p w:rsidR="00A40CBC" w:rsidRPr="003C77EE" w:rsidRDefault="00A40CBC" w:rsidP="003F1846">
            <w:r>
              <w:t>V1.0</w:t>
            </w:r>
            <w:r>
              <w:rPr>
                <w:rFonts w:hint="eastAsia"/>
              </w:rPr>
              <w:t>功能</w:t>
            </w:r>
            <w:r>
              <w:t>性需求</w:t>
            </w:r>
          </w:p>
        </w:tc>
        <w:tc>
          <w:tcPr>
            <w:tcW w:w="851" w:type="dxa"/>
          </w:tcPr>
          <w:p w:rsidR="00A40CBC" w:rsidRDefault="00A40CBC" w:rsidP="003F1846">
            <w:proofErr w:type="gramStart"/>
            <w:r>
              <w:rPr>
                <w:rFonts w:hint="eastAsia"/>
              </w:rPr>
              <w:t>兰天</w:t>
            </w:r>
            <w:proofErr w:type="gramEnd"/>
            <w:r>
              <w:rPr>
                <w:rFonts w:hint="eastAsia"/>
              </w:rPr>
              <w:t>旭</w:t>
            </w:r>
          </w:p>
        </w:tc>
        <w:tc>
          <w:tcPr>
            <w:tcW w:w="1417" w:type="dxa"/>
          </w:tcPr>
          <w:p w:rsidR="00A40CBC" w:rsidRDefault="00A40CBC" w:rsidP="003F1846">
            <w:r>
              <w:t>2016-11-15</w:t>
            </w:r>
          </w:p>
        </w:tc>
        <w:tc>
          <w:tcPr>
            <w:tcW w:w="3969" w:type="dxa"/>
          </w:tcPr>
          <w:p w:rsidR="00A40CBC" w:rsidRDefault="00A40CBC" w:rsidP="003F1846"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功能</w:t>
            </w:r>
            <w:r>
              <w:t>性需求文档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 w:rsidR="00A40CBC" w:rsidRDefault="00A40CBC" w:rsidP="003F1846"/>
        </w:tc>
      </w:tr>
      <w:tr w:rsidR="00A40CBC" w:rsidTr="00A40CBC">
        <w:tc>
          <w:tcPr>
            <w:tcW w:w="1384" w:type="dxa"/>
          </w:tcPr>
          <w:p w:rsidR="00A40CBC" w:rsidRPr="003C77EE" w:rsidRDefault="00A40CBC" w:rsidP="003F1846">
            <w:r>
              <w:t>V1.0</w:t>
            </w:r>
            <w:r>
              <w:rPr>
                <w:rFonts w:hint="eastAsia"/>
              </w:rPr>
              <w:t>非功能</w:t>
            </w:r>
            <w:r>
              <w:t>性需求</w:t>
            </w:r>
          </w:p>
        </w:tc>
        <w:tc>
          <w:tcPr>
            <w:tcW w:w="851" w:type="dxa"/>
          </w:tcPr>
          <w:p w:rsidR="00A40CBC" w:rsidRDefault="00A40CBC" w:rsidP="003F1846">
            <w:r>
              <w:rPr>
                <w:rFonts w:hint="eastAsia"/>
              </w:rPr>
              <w:t>周博学</w:t>
            </w:r>
          </w:p>
        </w:tc>
        <w:tc>
          <w:tcPr>
            <w:tcW w:w="1417" w:type="dxa"/>
          </w:tcPr>
          <w:p w:rsidR="00A40CBC" w:rsidRDefault="00A40CBC" w:rsidP="003F1846">
            <w:r>
              <w:t>2016-11-15</w:t>
            </w:r>
          </w:p>
        </w:tc>
        <w:tc>
          <w:tcPr>
            <w:tcW w:w="3969" w:type="dxa"/>
          </w:tcPr>
          <w:p w:rsidR="00A40CBC" w:rsidRDefault="00A40CBC" w:rsidP="003F1846"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非功能</w:t>
            </w:r>
            <w:r>
              <w:t>性需求文档</w:t>
            </w:r>
            <w:r>
              <w:rPr>
                <w:rFonts w:hint="eastAsia"/>
              </w:rPr>
              <w:t>撰写</w:t>
            </w:r>
          </w:p>
        </w:tc>
        <w:tc>
          <w:tcPr>
            <w:tcW w:w="1418" w:type="dxa"/>
          </w:tcPr>
          <w:p w:rsidR="00A40CBC" w:rsidRDefault="00A40CBC" w:rsidP="003F1846"/>
        </w:tc>
      </w:tr>
      <w:tr w:rsidR="00A40CBC" w:rsidTr="00A40CBC">
        <w:tc>
          <w:tcPr>
            <w:tcW w:w="1384" w:type="dxa"/>
          </w:tcPr>
          <w:p w:rsidR="00A40CBC" w:rsidRPr="003C77EE" w:rsidRDefault="00A40CBC" w:rsidP="003F1846">
            <w:r>
              <w:t>V1.0</w:t>
            </w:r>
            <w:r>
              <w:rPr>
                <w:rFonts w:hint="eastAsia"/>
              </w:rPr>
              <w:t>附录</w:t>
            </w:r>
          </w:p>
        </w:tc>
        <w:tc>
          <w:tcPr>
            <w:tcW w:w="851" w:type="dxa"/>
          </w:tcPr>
          <w:p w:rsidR="00A40CBC" w:rsidRDefault="00A40CBC" w:rsidP="003F1846">
            <w:proofErr w:type="gramStart"/>
            <w:r>
              <w:rPr>
                <w:rFonts w:hint="eastAsia"/>
              </w:rPr>
              <w:t>王振儒</w:t>
            </w:r>
            <w:proofErr w:type="gramEnd"/>
          </w:p>
        </w:tc>
        <w:tc>
          <w:tcPr>
            <w:tcW w:w="1417" w:type="dxa"/>
          </w:tcPr>
          <w:p w:rsidR="00A40CBC" w:rsidRDefault="00A40CBC" w:rsidP="003F1846">
            <w:r>
              <w:t>2016-11-15</w:t>
            </w:r>
          </w:p>
        </w:tc>
        <w:tc>
          <w:tcPr>
            <w:tcW w:w="3969" w:type="dxa"/>
          </w:tcPr>
          <w:p w:rsidR="00A40CBC" w:rsidRDefault="00A40CBC" w:rsidP="003F1846">
            <w:r>
              <w:rPr>
                <w:rFonts w:hint="eastAsia"/>
              </w:rPr>
              <w:t>需求确定</w:t>
            </w:r>
            <w:r>
              <w:t>书</w:t>
            </w:r>
            <w:r>
              <w:rPr>
                <w:rFonts w:hint="eastAsia"/>
              </w:rPr>
              <w:t>附录</w:t>
            </w:r>
            <w:r>
              <w:t>修改记录</w:t>
            </w:r>
          </w:p>
        </w:tc>
        <w:tc>
          <w:tcPr>
            <w:tcW w:w="1418" w:type="dxa"/>
          </w:tcPr>
          <w:p w:rsidR="00A40CBC" w:rsidRDefault="00A40CBC" w:rsidP="003F1846"/>
        </w:tc>
      </w:tr>
    </w:tbl>
    <w:p w:rsidR="00A40CBC" w:rsidRPr="00B02902" w:rsidRDefault="00A40CBC" w:rsidP="00A40CBC"/>
    <w:p w:rsidR="0046113C" w:rsidRPr="00A40CBC" w:rsidRDefault="0046113C" w:rsidP="008D2865"/>
    <w:sectPr w:rsidR="0046113C" w:rsidRPr="00A40CBC" w:rsidSect="004F75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646" w:rsidRDefault="004E7646" w:rsidP="002F626D">
      <w:pPr>
        <w:spacing w:line="240" w:lineRule="auto"/>
      </w:pPr>
      <w:r>
        <w:separator/>
      </w:r>
    </w:p>
  </w:endnote>
  <w:endnote w:type="continuationSeparator" w:id="0">
    <w:p w:rsidR="004E7646" w:rsidRDefault="004E7646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646" w:rsidRDefault="004E7646" w:rsidP="002F626D">
      <w:pPr>
        <w:spacing w:line="240" w:lineRule="auto"/>
      </w:pPr>
      <w:r>
        <w:separator/>
      </w:r>
    </w:p>
  </w:footnote>
  <w:footnote w:type="continuationSeparator" w:id="0">
    <w:p w:rsidR="004E7646" w:rsidRDefault="004E7646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3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1E"/>
    <w:rsid w:val="00094B7C"/>
    <w:rsid w:val="00123A95"/>
    <w:rsid w:val="001353A0"/>
    <w:rsid w:val="0014431E"/>
    <w:rsid w:val="00157511"/>
    <w:rsid w:val="00173F36"/>
    <w:rsid w:val="00191C63"/>
    <w:rsid w:val="001A03B3"/>
    <w:rsid w:val="001F1943"/>
    <w:rsid w:val="00217EDD"/>
    <w:rsid w:val="00232920"/>
    <w:rsid w:val="00293C3C"/>
    <w:rsid w:val="002A70FC"/>
    <w:rsid w:val="002D1653"/>
    <w:rsid w:val="002F626D"/>
    <w:rsid w:val="00307D9D"/>
    <w:rsid w:val="003E2D91"/>
    <w:rsid w:val="004050A9"/>
    <w:rsid w:val="004212BE"/>
    <w:rsid w:val="0046113C"/>
    <w:rsid w:val="00471B4C"/>
    <w:rsid w:val="004A5B05"/>
    <w:rsid w:val="004E7646"/>
    <w:rsid w:val="004F454D"/>
    <w:rsid w:val="004F750B"/>
    <w:rsid w:val="004F7DCA"/>
    <w:rsid w:val="0057145B"/>
    <w:rsid w:val="005B4462"/>
    <w:rsid w:val="005C62A1"/>
    <w:rsid w:val="005D5271"/>
    <w:rsid w:val="00635E9E"/>
    <w:rsid w:val="00655C10"/>
    <w:rsid w:val="0066308A"/>
    <w:rsid w:val="006747E4"/>
    <w:rsid w:val="006C0429"/>
    <w:rsid w:val="006C452A"/>
    <w:rsid w:val="006F31DF"/>
    <w:rsid w:val="00703A76"/>
    <w:rsid w:val="00711EEE"/>
    <w:rsid w:val="00772D97"/>
    <w:rsid w:val="007E2307"/>
    <w:rsid w:val="008345C6"/>
    <w:rsid w:val="0084587D"/>
    <w:rsid w:val="00885776"/>
    <w:rsid w:val="0089476C"/>
    <w:rsid w:val="008D2865"/>
    <w:rsid w:val="00977373"/>
    <w:rsid w:val="009B7C79"/>
    <w:rsid w:val="009D6844"/>
    <w:rsid w:val="009E6649"/>
    <w:rsid w:val="00A40CBC"/>
    <w:rsid w:val="00A55343"/>
    <w:rsid w:val="00AC1220"/>
    <w:rsid w:val="00AE2CC4"/>
    <w:rsid w:val="00AF2073"/>
    <w:rsid w:val="00AF31F3"/>
    <w:rsid w:val="00B22E1A"/>
    <w:rsid w:val="00B42794"/>
    <w:rsid w:val="00B76CDE"/>
    <w:rsid w:val="00BC243B"/>
    <w:rsid w:val="00BE3FC1"/>
    <w:rsid w:val="00C2178C"/>
    <w:rsid w:val="00C50493"/>
    <w:rsid w:val="00CA6D4B"/>
    <w:rsid w:val="00CC5091"/>
    <w:rsid w:val="00D1382D"/>
    <w:rsid w:val="00DB028C"/>
    <w:rsid w:val="00DB6148"/>
    <w:rsid w:val="00DE7738"/>
    <w:rsid w:val="00E42EE8"/>
    <w:rsid w:val="00E76FD0"/>
    <w:rsid w:val="00ED1A6F"/>
    <w:rsid w:val="00EF66C0"/>
    <w:rsid w:val="00F57D36"/>
    <w:rsid w:val="00F8242C"/>
    <w:rsid w:val="00F91EBE"/>
    <w:rsid w:val="00F94234"/>
    <w:rsid w:val="00F9703E"/>
    <w:rsid w:val="00FA6745"/>
    <w:rsid w:val="00FB1A14"/>
    <w:rsid w:val="00FD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6E2607-B030-4B64-92FE-F48240B4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19977;&#19978;&#23398;&#26399;&#19987;&#19994;&#35838;\&#23454;&#35757;&#39033;&#30446;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9F26-38AF-4478-B084-FAA4E439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150</TotalTime>
  <Pages>13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PC</cp:lastModifiedBy>
  <cp:revision>18</cp:revision>
  <dcterms:created xsi:type="dcterms:W3CDTF">2011-08-15T09:11:00Z</dcterms:created>
  <dcterms:modified xsi:type="dcterms:W3CDTF">2016-11-17T06:31:00Z</dcterms:modified>
</cp:coreProperties>
</file>